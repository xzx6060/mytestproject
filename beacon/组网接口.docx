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hAnsi="宋体" w:eastAsia="宋体"/>
          <w:sz w:val="64"/>
          <w:szCs w:val="64"/>
        </w:rPr>
      </w:pPr>
      <w:r>
        <w:rPr>
          <w:rFonts w:hint="eastAsia" w:ascii="宋体" w:hAnsi="宋体" w:eastAsia="宋体"/>
          <w:sz w:val="64"/>
          <w:szCs w:val="64"/>
          <w:lang w:val="en-US" w:eastAsia="zh-CN"/>
        </w:rPr>
        <w:t>组网</w:t>
      </w:r>
      <w:r>
        <w:rPr>
          <w:rFonts w:hint="eastAsia" w:ascii="宋体" w:hAnsi="宋体" w:eastAsia="宋体"/>
          <w:sz w:val="64"/>
          <w:szCs w:val="64"/>
        </w:rPr>
        <w:t>接口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</w:pPr>
      <w:bookmarkStart w:id="0" w:name="_Toc30863"/>
      <w:bookmarkStart w:id="1" w:name="_Toc29167"/>
      <w:r>
        <w:rPr>
          <w:rFonts w:hint="eastAsia"/>
          <w:lang w:val="en-US" w:eastAsia="zh-CN"/>
        </w:rPr>
        <w:t>1、</w:t>
      </w:r>
      <w:r>
        <w:rPr>
          <w:rFonts w:hint="eastAsia"/>
        </w:rPr>
        <w:t>加密</w:t>
      </w:r>
      <w:bookmarkEnd w:id="0"/>
      <w:bookmarkEnd w:id="1"/>
    </w:p>
    <w:p>
      <w:r>
        <w:rPr>
          <w:rFonts w:hint="eastAsia"/>
        </w:rPr>
        <w:t>接口访问必带app_id,sign签名字段</w:t>
      </w:r>
    </w:p>
    <w:p>
      <w:r>
        <w:rPr>
          <w:rFonts w:hint="eastAsia"/>
        </w:rPr>
        <w:t>sign签名生成规则：</w:t>
      </w:r>
    </w:p>
    <w:p>
      <w:r>
        <w:rPr>
          <w:rFonts w:hint="eastAsia"/>
        </w:rPr>
        <w:t>1、将参数按照 key 进行字典升序后，以“key1=value1&amp;key2=value2…”的形式拼接起来</w:t>
      </w:r>
    </w:p>
    <w:p>
      <w:r>
        <w:rPr>
          <w:rFonts w:hint="eastAsia"/>
        </w:rPr>
        <w:t>2、在字符串尾部拼接 app_secret（需要app_secret参数名）</w:t>
      </w:r>
    </w:p>
    <w:p>
      <w:r>
        <w:rPr>
          <w:rFonts w:hint="eastAsia"/>
        </w:rPr>
        <w:t>3、再字符串尾部拼接当前时间戳（直接拼接，无参数名）</w:t>
      </w:r>
    </w:p>
    <w:p>
      <w:r>
        <w:rPr>
          <w:rFonts w:hint="eastAsia"/>
        </w:rPr>
        <w:t>4、进行 MD5 后得到的密文。</w:t>
      </w:r>
    </w:p>
    <w:p/>
    <w:p>
      <w:r>
        <w:rPr>
          <w:rFonts w:hint="eastAsia"/>
        </w:rPr>
        <w:t>例：</w:t>
      </w:r>
    </w:p>
    <w:p>
      <w:r>
        <w:rPr>
          <w:rFonts w:hint="eastAsia"/>
        </w:rPr>
        <w:t xml:space="preserve">假设 </w:t>
      </w:r>
      <w:r>
        <w:t>app_id=123</w:t>
      </w:r>
      <w:r>
        <w:rPr>
          <w:rFonts w:hint="eastAsia"/>
        </w:rPr>
        <w:t>,</w:t>
      </w:r>
      <w:r>
        <w:t>app_secret = aabbcc</w:t>
      </w:r>
      <w:r>
        <w:rPr>
          <w:rFonts w:hint="eastAsia"/>
        </w:rPr>
        <w:t>,当前时间戳    1122334455</w:t>
      </w:r>
    </w:p>
    <w:p>
      <w:r>
        <w:rPr>
          <w:rFonts w:hint="eastAsia"/>
        </w:rPr>
        <w:t>签名参数列表：</w:t>
      </w:r>
    </w:p>
    <w:p>
      <w:r>
        <w:t>app_id=123</w:t>
      </w:r>
    </w:p>
    <w:p>
      <w:r>
        <w:t>foo=1</w:t>
      </w:r>
    </w:p>
    <w:p>
      <w:r>
        <w:t>bar=2</w:t>
      </w:r>
    </w:p>
    <w:p>
      <w:r>
        <w:t>baz=3</w:t>
      </w:r>
    </w:p>
    <w:p>
      <w:r>
        <w:rPr>
          <w:rFonts w:hint="eastAsia"/>
        </w:rPr>
        <w:t>那么， sign 的值为 MD5(“app_id=123&amp;bar=2&amp;baz=3&amp;foo=1&amp;app_secret=aabbcc1122334455”)</w:t>
      </w:r>
    </w:p>
    <w:p/>
    <w:p>
      <w:r>
        <w:rPr>
          <w:rFonts w:hint="eastAsia"/>
        </w:rPr>
        <w:t>测试app_id     :ttc2018</w:t>
      </w:r>
    </w:p>
    <w:p>
      <w:r>
        <w:rPr>
          <w:rFonts w:hint="eastAsia"/>
        </w:rPr>
        <w:t>测试app_secret :ttashjdjaksjdakj</w:t>
      </w:r>
    </w:p>
    <w:p>
      <w:pPr>
        <w:pStyle w:val="14"/>
      </w:pPr>
    </w:p>
    <w:p>
      <w:pPr>
        <w:pStyle w:val="14"/>
      </w:pPr>
    </w:p>
    <w:p>
      <w:pPr>
        <w:pStyle w:val="2"/>
      </w:pPr>
      <w:bookmarkStart w:id="2" w:name="_Toc23028"/>
      <w:bookmarkStart w:id="3" w:name="_Toc17776"/>
      <w:r>
        <w:rPr>
          <w:rFonts w:hint="eastAsia"/>
          <w:lang w:val="en-US" w:eastAsia="zh-CN"/>
        </w:rPr>
        <w:t>2、</w:t>
      </w:r>
      <w:r>
        <w:rPr>
          <w:rFonts w:hint="eastAsia"/>
        </w:rPr>
        <w:t>返回说明</w:t>
      </w:r>
      <w:bookmarkEnd w:id="2"/>
      <w:bookmarkEnd w:id="3"/>
    </w:p>
    <w:p>
      <w:r>
        <w:rPr>
          <w:rFonts w:hint="eastAsia"/>
        </w:rPr>
        <w:t>返回内容统一格式：</w:t>
      </w:r>
    </w:p>
    <w:p>
      <w:r>
        <w:rPr>
          <w:rFonts w:hint="eastAsia"/>
        </w:rPr>
        <w:t>{"code":0,"msg":"\u8be5\u624b\u673a\u53f7\u5df2\u6ce8\u518c","data":</w:t>
      </w:r>
      <w:r>
        <w:t>“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}</w:t>
      </w:r>
    </w:p>
    <w:tbl>
      <w:tblPr>
        <w:tblStyle w:val="31"/>
        <w:tblW w:w="13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2205"/>
        <w:gridCol w:w="2835"/>
        <w:gridCol w:w="6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8" w:hRule="atLeast"/>
          <w:jc w:val="center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请求结果，</w:t>
            </w:r>
          </w:p>
          <w:p>
            <w:pPr>
              <w:jc w:val="both"/>
            </w:pPr>
            <w:r>
              <w:rPr>
                <w:rFonts w:hint="eastAsia"/>
              </w:rPr>
              <w:t>4001：缺少app_id参数</w:t>
            </w:r>
          </w:p>
          <w:p>
            <w:pPr>
              <w:jc w:val="both"/>
            </w:pPr>
            <w:r>
              <w:rPr>
                <w:rFonts w:hint="eastAsia"/>
              </w:rPr>
              <w:t>4002：app_id不合法（未注册）</w:t>
            </w:r>
          </w:p>
          <w:p>
            <w:pPr>
              <w:jc w:val="both"/>
            </w:pPr>
            <w:r>
              <w:rPr>
                <w:rFonts w:hint="eastAsia"/>
              </w:rPr>
              <w:t>4003：sign签名验证不通过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  <w:p>
            <w:pPr>
              <w:jc w:val="both"/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返回说明，一般中文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2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data</w:t>
            </w:r>
          </w:p>
        </w:tc>
        <w:tc>
          <w:tcPr>
            <w:tcW w:w="2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6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返回参数，一般为json字符串，如用户列表，设备列表等</w:t>
            </w:r>
          </w:p>
        </w:tc>
      </w:tr>
    </w:tbl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2"/>
      </w:pPr>
      <w:bookmarkStart w:id="4" w:name="_Toc32526"/>
      <w:bookmarkStart w:id="5" w:name="_Toc21271"/>
      <w:r>
        <w:rPr>
          <w:rFonts w:hint="eastAsia"/>
        </w:rPr>
        <w:t>3、登陆注册</w:t>
      </w:r>
      <w:bookmarkEnd w:id="4"/>
      <w:bookmarkEnd w:id="5"/>
    </w:p>
    <w:p>
      <w:pPr>
        <w:pStyle w:val="4"/>
      </w:pPr>
      <w:bookmarkStart w:id="6" w:name="_Toc22469"/>
      <w:bookmarkStart w:id="7" w:name="_Toc1708"/>
      <w:r>
        <w:rPr>
          <w:rFonts w:hint="eastAsia"/>
          <w:lang w:val="en-US" w:eastAsia="zh-CN"/>
        </w:rPr>
        <w:t>3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获取验证码</w:t>
      </w:r>
      <w:bookmarkEnd w:id="6"/>
      <w:bookmarkEnd w:id="7"/>
    </w:p>
    <w:p>
      <w:r>
        <w:rPr>
          <w:rFonts w:hint="eastAsia"/>
        </w:rPr>
        <w:t>请求地址：/api/user/get_code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check_type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否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请求类型,默认0</w:t>
            </w:r>
          </w:p>
          <w:p>
            <w:pPr>
              <w:jc w:val="both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  <w:lang w:val="en-US" w:eastAsia="zh-CN"/>
              </w:rPr>
              <w:t xml:space="preserve">  其他（</w:t>
            </w:r>
            <w:r>
              <w:rPr>
                <w:rFonts w:hint="eastAsia"/>
              </w:rPr>
              <w:t>不验证手机号</w:t>
            </w:r>
            <w:r>
              <w:rPr>
                <w:rFonts w:hint="eastAsia"/>
                <w:lang w:val="en-US" w:eastAsia="zh-CN"/>
              </w:rPr>
              <w:t>是否注册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t>1：</w:t>
            </w:r>
            <w:r>
              <w:rPr>
                <w:rFonts w:hint="eastAsia"/>
              </w:rPr>
              <w:t>注册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验证手机号是否注册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2：修改密码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验证手机号是否注册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接口名称：get_code</w:t>
            </w:r>
          </w:p>
        </w:tc>
      </w:tr>
    </w:tbl>
    <w:p>
      <w:pPr>
        <w:rPr>
          <w:rFonts w:hint="eastAsia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</w:pPr>
    </w:p>
    <w:p>
      <w:pPr>
        <w:pStyle w:val="4"/>
      </w:pPr>
      <w:bookmarkStart w:id="8" w:name="_Toc27173"/>
      <w:bookmarkStart w:id="9" w:name="_Toc5916"/>
      <w:r>
        <w:rPr>
          <w:rFonts w:hint="eastAsia"/>
          <w:lang w:val="en-US" w:eastAsia="zh-CN"/>
        </w:rPr>
        <w:t>3</w:t>
      </w:r>
      <w:r>
        <w:rPr>
          <w:rFonts w:hint="eastAsia"/>
        </w:rPr>
        <w:t>.2 验证码校验</w:t>
      </w:r>
      <w:bookmarkEnd w:id="8"/>
      <w:bookmarkEnd w:id="9"/>
    </w:p>
    <w:p>
      <w:r>
        <w:rPr>
          <w:rFonts w:hint="eastAsia"/>
        </w:rPr>
        <w:t>请求地址：/api/user/check_code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验证码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check_code</w:t>
            </w:r>
          </w:p>
        </w:tc>
      </w:tr>
    </w:tbl>
    <w:p/>
    <w:p>
      <w:pPr>
        <w:pStyle w:val="4"/>
      </w:pPr>
      <w:bookmarkStart w:id="10" w:name="_Toc11791"/>
      <w:bookmarkStart w:id="11" w:name="_Toc29566"/>
      <w:r>
        <w:rPr>
          <w:rFonts w:hint="eastAsia"/>
          <w:lang w:val="en-US" w:eastAsia="zh-CN"/>
        </w:rPr>
        <w:t>3</w:t>
      </w:r>
      <w:r>
        <w:rPr>
          <w:rFonts w:hint="eastAsia"/>
        </w:rPr>
        <w:t>.3 用户注册</w:t>
      </w:r>
      <w:bookmarkEnd w:id="10"/>
      <w:bookmarkEnd w:id="11"/>
    </w:p>
    <w:p>
      <w:r>
        <w:rPr>
          <w:rFonts w:hint="eastAsia"/>
        </w:rPr>
        <w:t>请求地址：/api/user/</w:t>
      </w:r>
      <w:r>
        <w:t>do_</w:t>
      </w:r>
      <w:r>
        <w:rPr>
          <w:rFonts w:hint="eastAsia"/>
        </w:rPr>
        <w:t>register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szCs w:val="28"/>
              </w:rPr>
              <w:t>pwd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szCs w:val="28"/>
              </w:rPr>
              <w:t>md5加密的用户密码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t>do_</w:t>
            </w:r>
            <w:r>
              <w:rPr>
                <w:rFonts w:hint="eastAsia"/>
              </w:rPr>
              <w:t>register</w:t>
            </w:r>
          </w:p>
        </w:tc>
      </w:tr>
    </w:tbl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12" w:name="_Toc28883"/>
      <w:bookmarkStart w:id="13" w:name="_Toc5632"/>
      <w:r>
        <w:rPr>
          <w:rFonts w:hint="eastAsia"/>
          <w:lang w:val="en-US" w:eastAsia="zh-CN"/>
        </w:rPr>
        <w:t>3.</w:t>
      </w:r>
      <w:r>
        <w:rPr>
          <w:rFonts w:hint="eastAsia"/>
        </w:rPr>
        <w:t>4 用户登陆</w:t>
      </w:r>
      <w:bookmarkEnd w:id="12"/>
      <w:bookmarkEnd w:id="13"/>
    </w:p>
    <w:p>
      <w:r>
        <w:rPr>
          <w:rFonts w:hint="eastAsia"/>
        </w:rPr>
        <w:t>请求地址：/api/user/</w:t>
      </w:r>
      <w:r>
        <w:t>do_</w:t>
      </w:r>
      <w:r>
        <w:rPr>
          <w:rFonts w:hint="eastAsia"/>
        </w:rPr>
        <w:t>login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szCs w:val="28"/>
              </w:rPr>
              <w:t>pwd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szCs w:val="28"/>
              </w:rPr>
              <w:t>md5加密的用户密码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do_login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Code为0时传json格式用户数据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  <w:lang w:eastAsia="zh-CN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user_mobile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user_face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nick_name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u_nid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用户手机NID ，0-&gt;255；用户SRC固定为0；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user_ip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user_address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third_channel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注册渠道，0手机，1QQ，2微信，3支付宝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创建时间，精确到秒时间戳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last_login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最后更新时间，精确到秒时间戳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0正常，1禁用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bookmarkStart w:id="14" w:name="_Toc20133"/>
      <w:bookmarkStart w:id="15" w:name="_Toc5311"/>
      <w:r>
        <w:rPr>
          <w:rFonts w:hint="eastAsia"/>
          <w:lang w:val="en-US" w:eastAsia="zh-CN"/>
        </w:rPr>
        <w:t>3</w:t>
      </w:r>
      <w:r>
        <w:rPr>
          <w:rFonts w:hint="eastAsia"/>
        </w:rPr>
        <w:t>.5 修改密码</w:t>
      </w:r>
      <w:bookmarkEnd w:id="14"/>
      <w:bookmarkEnd w:id="15"/>
    </w:p>
    <w:p>
      <w:r>
        <w:rPr>
          <w:rFonts w:hint="eastAsia"/>
        </w:rPr>
        <w:t>请求地址：/api/user/change_pwd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new_pwd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md5加密的新用户密码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change_pwd</w:t>
            </w:r>
          </w:p>
        </w:tc>
      </w:tr>
    </w:tbl>
    <w:p/>
    <w:p/>
    <w:p>
      <w:pPr>
        <w:pStyle w:val="4"/>
      </w:pPr>
      <w:bookmarkStart w:id="16" w:name="_Toc3564"/>
      <w:bookmarkStart w:id="17" w:name="_Toc32256"/>
      <w:r>
        <w:rPr>
          <w:rFonts w:hint="eastAsia"/>
          <w:lang w:val="en-US" w:eastAsia="zh-CN"/>
        </w:rPr>
        <w:t>3</w:t>
      </w:r>
      <w:r>
        <w:rPr>
          <w:rFonts w:hint="eastAsia"/>
        </w:rPr>
        <w:t>.6 第三方登陆</w:t>
      </w:r>
      <w:bookmarkEnd w:id="16"/>
      <w:bookmarkEnd w:id="17"/>
    </w:p>
    <w:p>
      <w:r>
        <w:rPr>
          <w:rFonts w:hint="eastAsia"/>
        </w:rPr>
        <w:t>请求地址：/api/user/</w:t>
      </w:r>
      <w:r>
        <w:t>third_login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open_id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t>third_channel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登陆渠道，</w:t>
            </w:r>
          </w:p>
          <w:p>
            <w:pPr>
              <w:jc w:val="both"/>
            </w:pPr>
            <w:r>
              <w:rPr>
                <w:rFonts w:hint="eastAsia"/>
              </w:rPr>
              <w:t>1：QQ，</w:t>
            </w:r>
          </w:p>
          <w:p>
            <w:pPr>
              <w:jc w:val="both"/>
            </w:pPr>
            <w:r>
              <w:rPr>
                <w:rFonts w:hint="eastAsia"/>
              </w:rPr>
              <w:t>2：微信，</w:t>
            </w:r>
          </w:p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3：支付宝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t>user_face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nick_name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t>third_login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Code为0时传json格式用户数据，同3.4用户登陆</w:t>
            </w:r>
          </w:p>
        </w:tc>
      </w:tr>
    </w:tbl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18" w:name="_Toc30544"/>
      <w:bookmarkStart w:id="19" w:name="_Toc13874"/>
      <w:r>
        <w:rPr>
          <w:rFonts w:hint="eastAsia"/>
          <w:lang w:val="en-US" w:eastAsia="zh-CN"/>
        </w:rPr>
        <w:t>3</w:t>
      </w:r>
      <w:r>
        <w:rPr>
          <w:rFonts w:hint="eastAsia"/>
        </w:rPr>
        <w:t>.7 绑定手机号</w:t>
      </w:r>
      <w:bookmarkEnd w:id="18"/>
      <w:bookmarkEnd w:id="19"/>
      <w:r>
        <w:t xml:space="preserve"> </w:t>
      </w:r>
    </w:p>
    <w:p>
      <w:r>
        <w:rPr>
          <w:rFonts w:hint="eastAsia"/>
        </w:rPr>
        <w:t>请求地址：/api/user/bind_mobile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mobile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绑定手机号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check_code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bind_mobile</w:t>
            </w:r>
          </w:p>
        </w:tc>
      </w:tr>
    </w:tbl>
    <w:p>
      <w:pPr>
        <w:pStyle w:val="4"/>
        <w:rPr>
          <w:rFonts w:hint="eastAsia"/>
        </w:rPr>
      </w:pPr>
      <w:bookmarkStart w:id="20" w:name="_Toc28973"/>
      <w:bookmarkStart w:id="21" w:name="_Toc1132"/>
    </w:p>
    <w:p>
      <w:pPr>
        <w:pStyle w:val="4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.8 更换头像</w:t>
      </w:r>
      <w:bookmarkEnd w:id="20"/>
      <w:bookmarkEnd w:id="21"/>
      <w:r>
        <w:t xml:space="preserve"> </w:t>
      </w:r>
    </w:p>
    <w:p>
      <w:r>
        <w:rPr>
          <w:rFonts w:hint="eastAsia"/>
        </w:rPr>
        <w:t>请求地址：/api/user/face_upload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 w:ascii="Arial" w:hAnsi="Arial"/>
              </w:rPr>
              <w:t>face_data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 w:ascii="Arial" w:hAnsi="Arial"/>
              </w:rPr>
              <w:t>头像文件字节流（base64加密）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 w:ascii="Arial" w:hAnsi="Arial"/>
              </w:rPr>
              <w:t>ac_type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默认android</w:t>
            </w:r>
          </w:p>
          <w:p>
            <w:pPr>
              <w:jc w:val="both"/>
              <w:rPr>
                <w:rFonts w:hint="eastAsia" w:ascii="Arial" w:hAnsi="Arial"/>
              </w:rPr>
            </w:pPr>
            <w:r>
              <w:rPr>
                <w:rFonts w:hint="eastAsia" w:ascii="Arial" w:hAnsi="Arial"/>
              </w:rPr>
              <w:t>IOS端传ios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 w:ascii="Arial" w:hAnsi="Arial"/>
              </w:rPr>
              <w:t>Android传android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face_upload</w:t>
            </w:r>
          </w:p>
        </w:tc>
      </w:tr>
    </w:tbl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22" w:name="_Toc7784"/>
      <w:bookmarkStart w:id="23" w:name="_Toc32060"/>
      <w:r>
        <w:rPr>
          <w:rFonts w:hint="eastAsia"/>
          <w:lang w:val="en-US" w:eastAsia="zh-CN"/>
        </w:rPr>
        <w:t>3</w:t>
      </w:r>
      <w:r>
        <w:rPr>
          <w:rFonts w:hint="eastAsia"/>
        </w:rPr>
        <w:t>.9 修改昵称</w:t>
      </w:r>
      <w:bookmarkEnd w:id="22"/>
      <w:bookmarkEnd w:id="23"/>
      <w:r>
        <w:t xml:space="preserve"> </w:t>
      </w:r>
    </w:p>
    <w:p>
      <w:r>
        <w:rPr>
          <w:rFonts w:hint="eastAsia"/>
        </w:rPr>
        <w:t>请求地址：/api/user/change_nick_name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/>
              </w:rPr>
              <w:t>nick_name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Arial" w:hAnsi="Arial"/>
                <w:lang w:val="en-US" w:eastAsia="zh-CN"/>
              </w:rPr>
              <w:t>昵称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change_nick_name</w:t>
            </w:r>
          </w:p>
        </w:tc>
      </w:tr>
    </w:tbl>
    <w:p/>
    <w:p/>
    <w:p/>
    <w:p/>
    <w:p/>
    <w:p/>
    <w:p/>
    <w:p/>
    <w:p/>
    <w:p/>
    <w:p/>
    <w:p>
      <w:pPr>
        <w:pStyle w:val="2"/>
      </w:pPr>
      <w:bookmarkStart w:id="24" w:name="_Toc20341"/>
      <w:bookmarkStart w:id="25" w:name="_Toc20613"/>
      <w:r>
        <w:rPr>
          <w:rFonts w:hint="eastAsia"/>
          <w:lang w:val="en-US" w:eastAsia="zh-CN"/>
        </w:rPr>
        <w:t>4</w:t>
      </w:r>
      <w:r>
        <w:rPr>
          <w:rFonts w:hint="eastAsia"/>
        </w:rPr>
        <w:t>、场景</w:t>
      </w:r>
      <w:bookmarkEnd w:id="24"/>
      <w:bookmarkEnd w:id="25"/>
    </w:p>
    <w:p>
      <w:pPr>
        <w:pStyle w:val="4"/>
      </w:pPr>
      <w:bookmarkStart w:id="26" w:name="_Toc13954"/>
      <w:bookmarkStart w:id="27" w:name="_Toc9448"/>
      <w:r>
        <w:rPr>
          <w:rFonts w:hint="eastAsia"/>
          <w:lang w:val="en-US" w:eastAsia="zh-CN"/>
        </w:rPr>
        <w:t>4</w:t>
      </w:r>
      <w:r>
        <w:rPr>
          <w:rFonts w:hint="eastAsia"/>
        </w:rPr>
        <w:t>.1获取场景列表</w:t>
      </w:r>
      <w:bookmarkEnd w:id="26"/>
      <w:bookmarkEnd w:id="27"/>
    </w:p>
    <w:p>
      <w:r>
        <w:rPr>
          <w:rFonts w:hint="eastAsia"/>
        </w:rPr>
        <w:t>请求地址：/api/scene/get_scene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add_scene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添加成功返回json数据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scene_name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场景名称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设备列表json串（下表数据类型）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Devices数据：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mac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u_src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场景src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now_version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u_nid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场景nid</w:t>
            </w:r>
            <w:bookmarkStart w:id="116" w:name="_GoBack"/>
            <w:bookmarkEnd w:id="116"/>
          </w:p>
        </w:tc>
      </w:tr>
    </w:tbl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bookmarkStart w:id="28" w:name="_Toc26292"/>
      <w:bookmarkStart w:id="29" w:name="_Toc25964"/>
      <w:r>
        <w:rPr>
          <w:rFonts w:hint="eastAsia"/>
          <w:lang w:val="en-US" w:eastAsia="zh-CN"/>
        </w:rPr>
        <w:t>4</w:t>
      </w:r>
      <w:r>
        <w:rPr>
          <w:rFonts w:hint="eastAsia"/>
        </w:rPr>
        <w:t>.2创建场景</w:t>
      </w:r>
      <w:bookmarkEnd w:id="28"/>
      <w:bookmarkEnd w:id="29"/>
    </w:p>
    <w:p>
      <w:r>
        <w:rPr>
          <w:rFonts w:hint="eastAsia"/>
        </w:rPr>
        <w:t>请求地址：/api/scene/add_scene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scene</w:t>
            </w:r>
            <w:r>
              <w:rPr>
                <w:rFonts w:hint="eastAsia"/>
              </w:rPr>
              <w:t>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scene_type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场景类型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add_scene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添加成功返回json数据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data数据：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scene_id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scene_name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场景名称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场景类型</w:t>
            </w:r>
          </w:p>
        </w:tc>
      </w:tr>
    </w:tbl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</w:p>
    <w:p>
      <w:pPr>
        <w:pStyle w:val="4"/>
      </w:pPr>
      <w:bookmarkStart w:id="30" w:name="_Toc29802"/>
      <w:bookmarkStart w:id="31" w:name="_Toc10085"/>
      <w:r>
        <w:rPr>
          <w:rFonts w:hint="eastAsia"/>
          <w:lang w:val="en-US" w:eastAsia="zh-CN"/>
        </w:rPr>
        <w:t>4</w:t>
      </w:r>
      <w:r>
        <w:rPr>
          <w:rFonts w:hint="eastAsia"/>
        </w:rPr>
        <w:t>.3删除场景</w:t>
      </w:r>
      <w:bookmarkEnd w:id="30"/>
      <w:bookmarkEnd w:id="31"/>
    </w:p>
    <w:p>
      <w:r>
        <w:rPr>
          <w:rFonts w:hint="eastAsia"/>
        </w:rPr>
        <w:t>请求地址：/api/scene/del_scene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del_scene</w:t>
            </w:r>
          </w:p>
        </w:tc>
      </w:tr>
    </w:tbl>
    <w:p>
      <w:pPr>
        <w:ind w:firstLine="420"/>
      </w:pPr>
    </w:p>
    <w:p>
      <w:pPr>
        <w:ind w:firstLine="420"/>
      </w:pPr>
    </w:p>
    <w:p/>
    <w:p>
      <w:pPr>
        <w:pStyle w:val="4"/>
      </w:pPr>
      <w:bookmarkStart w:id="32" w:name="_Toc19013"/>
      <w:bookmarkStart w:id="33" w:name="_Toc23661"/>
      <w:r>
        <w:rPr>
          <w:rFonts w:hint="eastAsia"/>
          <w:lang w:val="en-US" w:eastAsia="zh-CN"/>
        </w:rPr>
        <w:t>4</w:t>
      </w:r>
      <w:r>
        <w:rPr>
          <w:rFonts w:hint="eastAsia"/>
        </w:rPr>
        <w:t>.4修改场景(名称)</w:t>
      </w:r>
      <w:bookmarkEnd w:id="32"/>
      <w:bookmarkEnd w:id="33"/>
    </w:p>
    <w:p>
      <w:r>
        <w:rPr>
          <w:rFonts w:hint="eastAsia"/>
        </w:rPr>
        <w:t>请求地址：/api/scene/update_scene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scene_name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update_scene</w:t>
            </w:r>
          </w:p>
        </w:tc>
      </w:tr>
    </w:tbl>
    <w:p/>
    <w:p>
      <w:pPr>
        <w:ind w:firstLine="420"/>
      </w:pPr>
    </w:p>
    <w:p/>
    <w:p>
      <w:pPr>
        <w:pStyle w:val="2"/>
      </w:pPr>
      <w:bookmarkStart w:id="34" w:name="_Toc27875"/>
      <w:bookmarkStart w:id="35" w:name="_Toc3388"/>
      <w:r>
        <w:rPr>
          <w:rFonts w:hint="eastAsia"/>
          <w:lang w:val="en-US" w:eastAsia="zh-CN"/>
        </w:rPr>
        <w:t>5</w:t>
      </w:r>
      <w:r>
        <w:rPr>
          <w:rFonts w:hint="eastAsia"/>
        </w:rPr>
        <w:t>、设备(网关)</w:t>
      </w:r>
      <w:bookmarkEnd w:id="34"/>
      <w:bookmarkEnd w:id="35"/>
    </w:p>
    <w:p>
      <w:pPr>
        <w:pStyle w:val="4"/>
      </w:pPr>
      <w:bookmarkStart w:id="36" w:name="_Toc2996"/>
      <w:bookmarkStart w:id="37" w:name="_Toc29257"/>
      <w:r>
        <w:rPr>
          <w:rFonts w:hint="eastAsia"/>
          <w:lang w:val="en-US" w:eastAsia="zh-CN"/>
        </w:rPr>
        <w:t>5</w:t>
      </w:r>
      <w:r>
        <w:rPr>
          <w:rFonts w:hint="eastAsia"/>
        </w:rPr>
        <w:t>.1添加设备</w:t>
      </w:r>
      <w:bookmarkEnd w:id="36"/>
      <w:bookmarkEnd w:id="37"/>
    </w:p>
    <w:p>
      <w:r>
        <w:rPr>
          <w:rFonts w:hint="eastAsia"/>
        </w:rPr>
        <w:t>请求地址：/api/device/add_device</w:t>
      </w:r>
    </w:p>
    <w:p>
      <w:pPr>
        <w:rPr>
          <w:rFonts w:hint="eastAsia"/>
        </w:rPr>
      </w:pPr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1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场景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device_mac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设备mac  二维码中获取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device_name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接口名称：</w:t>
            </w:r>
            <w:r>
              <w:rPr>
                <w:rFonts w:hint="eastAsia"/>
              </w:rPr>
              <w:t>add_device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成功返回的json设备信息</w:t>
            </w:r>
          </w:p>
        </w:tc>
      </w:tr>
    </w:tbl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  <w:t>Data数据：</w:t>
      </w:r>
    </w:p>
    <w:tbl>
      <w:tblPr>
        <w:tblStyle w:val="31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mac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添加时间（时间戳）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u_src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设备SRC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u_nid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更新时间</w:t>
            </w:r>
          </w:p>
        </w:tc>
      </w:tr>
    </w:tbl>
    <w:p>
      <w:pPr>
        <w:rPr>
          <w:rFonts w:hint="eastAsia" w:ascii="微软雅黑" w:hAnsi="微软雅黑" w:eastAsia="微软雅黑"/>
          <w:color w:val="000000"/>
          <w:sz w:val="27"/>
          <w:szCs w:val="27"/>
          <w:lang w:val="en-US" w:eastAsia="zh-CN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38" w:name="_Toc26424"/>
      <w:bookmarkStart w:id="39" w:name="_Toc404"/>
      <w:r>
        <w:rPr>
          <w:rFonts w:hint="eastAsia"/>
        </w:rPr>
        <w:t>4.2删除设备/网关</w:t>
      </w:r>
      <w:bookmarkEnd w:id="38"/>
      <w:bookmarkEnd w:id="39"/>
    </w:p>
    <w:p>
      <w:pPr>
        <w:ind w:firstLine="420"/>
      </w:pPr>
      <w:r>
        <w:rPr>
          <w:rFonts w:hint="eastAsia"/>
        </w:rPr>
        <w:t>请求地址：/api/device/del_device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{"code":0,"type":"del_device","msg":"\u8bbe\u5907\u5220\u9664\u6210\u529f\uff01"}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40" w:name="_Toc8233"/>
      <w:bookmarkStart w:id="41" w:name="_Toc21076"/>
      <w:r>
        <w:rPr>
          <w:rFonts w:hint="eastAsia"/>
        </w:rPr>
        <w:t>4.3移动设备/网关</w:t>
      </w:r>
      <w:bookmarkEnd w:id="40"/>
      <w:bookmarkEnd w:id="41"/>
    </w:p>
    <w:p>
      <w:pPr>
        <w:ind w:firstLine="420"/>
      </w:pPr>
      <w:r>
        <w:rPr>
          <w:rFonts w:hint="eastAsia"/>
        </w:rPr>
        <w:t>请求地址：/api/device/move_device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new_scene_id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{"code":0,"type":"move_device","msg":"\u8bbe\u5907\u79fb\u52a8\u6210\u529f\uff01"}</w:t>
      </w:r>
    </w:p>
    <w:p>
      <w:pPr>
        <w:ind w:firstLine="420"/>
      </w:pPr>
    </w:p>
    <w:p>
      <w:pPr>
        <w:pStyle w:val="4"/>
      </w:pPr>
      <w:bookmarkStart w:id="42" w:name="_Toc7741"/>
      <w:bookmarkStart w:id="43" w:name="_Toc20662"/>
      <w:r>
        <w:rPr>
          <w:rFonts w:hint="eastAsia"/>
        </w:rPr>
        <w:t>4.4分享设备/网关</w:t>
      </w:r>
      <w:bookmarkEnd w:id="42"/>
      <w:bookmarkEnd w:id="43"/>
    </w:p>
    <w:p>
      <w:pPr>
        <w:ind w:firstLine="420"/>
      </w:pPr>
      <w:r>
        <w:rPr>
          <w:rFonts w:hint="eastAsia"/>
        </w:rPr>
        <w:t>请求地址：/api/device/share_device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admin_user_id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share_user_id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share_scene_id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扫码用户房间号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//修改记录：8.16 返回device内容新增</w:t>
      </w:r>
      <w:r>
        <w:rPr>
          <w:rFonts w:ascii="微软雅黑" w:hAnsi="微软雅黑" w:eastAsia="微软雅黑"/>
          <w:color w:val="FF0000"/>
          <w:sz w:val="27"/>
          <w:szCs w:val="27"/>
        </w:rPr>
        <w:t>device_warning、safe_model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 返回device内容新增child参数-》子设备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44" w:name="_Toc18230"/>
      <w:bookmarkStart w:id="45" w:name="_Toc32287"/>
      <w:r>
        <w:rPr>
          <w:rFonts w:hint="eastAsia"/>
        </w:rPr>
        <w:t>4.5获取网关配置信息</w:t>
      </w:r>
      <w:bookmarkEnd w:id="44"/>
      <w:bookmarkEnd w:id="45"/>
    </w:p>
    <w:p>
      <w:pPr>
        <w:ind w:firstLine="420"/>
      </w:pPr>
      <w:r>
        <w:rPr>
          <w:rFonts w:hint="eastAsia"/>
        </w:rPr>
        <w:t>请求地址：/api/device/</w:t>
      </w:r>
      <w:r>
        <w:t>get_wifi_config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</w:pPr>
      <w:r>
        <w:t>{"code":0,"type":"get_wifi_config","msg":"\u83b7\u53d6\u6210\u529f\uff01","data":{"configure_array":{"BROKER_IP":"</w:t>
      </w:r>
      <w: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47.92.26.225","BROKER_PORT":1883,"TOPIC_SUB":"\/456","TOPIC_PUB":"system"}}} </w:t>
      </w:r>
    </w:p>
    <w:p>
      <w:pPr>
        <w:spacing w:before="0" w:after="0"/>
      </w:pPr>
    </w:p>
    <w:p>
      <w:pPr>
        <w:spacing w:before="0" w:after="0"/>
      </w:pPr>
    </w:p>
    <w:p>
      <w:pPr>
        <w:pStyle w:val="4"/>
      </w:pPr>
      <w:bookmarkStart w:id="46" w:name="_Toc1323"/>
      <w:bookmarkStart w:id="47" w:name="_Toc4259"/>
      <w:r>
        <w:rPr>
          <w:rFonts w:hint="eastAsia"/>
        </w:rPr>
        <w:t>4.6获取设备分享列表</w:t>
      </w:r>
      <w:bookmarkEnd w:id="46"/>
      <w:bookmarkEnd w:id="47"/>
    </w:p>
    <w:p>
      <w:pPr>
        <w:ind w:firstLine="420"/>
      </w:pPr>
      <w:r>
        <w:rPr>
          <w:rFonts w:hint="eastAsia"/>
        </w:rPr>
        <w:t>请求地址：/api/device/</w:t>
      </w:r>
      <w:r>
        <w:t>get</w:t>
      </w:r>
      <w:r>
        <w:rPr>
          <w:rFonts w:hint="eastAsia"/>
        </w:rPr>
        <w:t>_share_list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{"code":0,"type":"get_share_list","msg":"\u83b7\u53d6\u6210\u529f\uff01","data":{"1":{"id":"32","user_mobile":"15112395974","user_face":null,"nick_name":null}}}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48" w:name="_Toc26464"/>
      <w:bookmarkStart w:id="49" w:name="_Toc7555"/>
      <w:r>
        <w:rPr>
          <w:rFonts w:hint="eastAsia"/>
        </w:rPr>
        <w:t>4.7删除设备分享用户</w:t>
      </w:r>
      <w:bookmarkEnd w:id="48"/>
      <w:bookmarkEnd w:id="49"/>
    </w:p>
    <w:p>
      <w:pPr>
        <w:ind w:firstLine="420"/>
      </w:pPr>
      <w:r>
        <w:rPr>
          <w:rFonts w:hint="eastAsia"/>
        </w:rPr>
        <w:t>请求地址：/api/device/</w:t>
      </w:r>
      <w:r>
        <w:t>del_share_user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del_user_id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要删除的子用户ID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ind w:firstLine="42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{"code":0,"type":"del_share_user","msg":"\u5220\u9664\u6210\u529f\uff01"}</w:t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pStyle w:val="4"/>
      </w:pPr>
      <w:bookmarkStart w:id="50" w:name="_Toc22746"/>
      <w:bookmarkStart w:id="51" w:name="_Toc11044"/>
      <w:r>
        <w:rPr>
          <w:rFonts w:hint="eastAsia"/>
        </w:rPr>
        <w:t>4.8添加子设备</w:t>
      </w:r>
      <w:bookmarkEnd w:id="50"/>
      <w:bookmarkEnd w:id="51"/>
    </w:p>
    <w:p>
      <w:pPr>
        <w:ind w:firstLine="420"/>
      </w:pPr>
      <w:r>
        <w:rPr>
          <w:rFonts w:hint="eastAsia"/>
        </w:rPr>
        <w:t>请求地址：/api/device/add_child 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device_mac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father_id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父ID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add_device","msg":"\u8bbe\u5907\u6dfb\u52a0\u6210\u529f\uff01","data":{"is_need_configure":0,"configure_array":{"BROKER_IP":"","BROKER_PORT":"","TOPIC_SUB":"","TOPIC_PUB":""},"device_info":{"device_id":"189","device_name":"\u7a97\u5e18","mac":"010203040506","user_id":"79","detail_info":"","device_warning":0,"safe_model":0,"product_type":"6","can_share":true}}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52" w:name="_Toc26787"/>
      <w:bookmarkStart w:id="53" w:name="_Toc28510"/>
      <w:r>
        <w:rPr>
          <w:rFonts w:hint="eastAsia"/>
        </w:rPr>
        <w:t>4.9修改设备名称</w:t>
      </w:r>
      <w:bookmarkEnd w:id="52"/>
      <w:bookmarkEnd w:id="53"/>
    </w:p>
    <w:p>
      <w:pPr>
        <w:ind w:firstLine="420"/>
      </w:pPr>
      <w:r>
        <w:rPr>
          <w:rFonts w:hint="eastAsia"/>
        </w:rPr>
        <w:t>请求地址：/api/device/</w:t>
      </w:r>
      <w:r>
        <w:t>change_device_name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{"code":0,"type":"change_device_name","msg":"\u4fee\u6539\u6210\u529f\uff01"}</w:t>
      </w:r>
    </w:p>
    <w:p>
      <w:pPr>
        <w:spacing w:before="0" w:after="0"/>
      </w:pPr>
    </w:p>
    <w:p>
      <w:pPr>
        <w:spacing w:before="0" w:after="0"/>
      </w:pPr>
    </w:p>
    <w:p>
      <w:pPr>
        <w:pStyle w:val="4"/>
      </w:pPr>
      <w:bookmarkStart w:id="54" w:name="_Toc31951"/>
      <w:bookmarkStart w:id="55" w:name="_Toc18450"/>
      <w:r>
        <w:rPr>
          <w:rFonts w:hint="eastAsia"/>
        </w:rPr>
        <w:t>4.10获取设备最新版本（BIN文件）</w:t>
      </w:r>
      <w:bookmarkEnd w:id="54"/>
      <w:bookmarkEnd w:id="55"/>
    </w:p>
    <w:p>
      <w:pPr>
        <w:ind w:firstLine="420"/>
      </w:pPr>
      <w:r>
        <w:rPr>
          <w:rFonts w:hint="eastAsia"/>
        </w:rPr>
        <w:t>请求地址：/api/version/get_update_file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{"code":0,"type":"get_update_file","data":{"id":"2","product_id":"27","newest_version":"1.1","file_path":"iot.tuner168.com\/uploads\/version\/p_27_1_1.bin","update_at":"123"}}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56" w:name="_Toc6885"/>
      <w:bookmarkStart w:id="57" w:name="_Toc4605"/>
      <w:r>
        <w:rPr>
          <w:rFonts w:hint="eastAsia"/>
        </w:rPr>
        <w:t>4.11修改设备版本号</w:t>
      </w:r>
      <w:bookmarkEnd w:id="56"/>
      <w:bookmarkEnd w:id="57"/>
    </w:p>
    <w:p>
      <w:pPr>
        <w:ind w:firstLine="420"/>
      </w:pPr>
      <w:r>
        <w:rPr>
          <w:rFonts w:hint="eastAsia"/>
        </w:rPr>
        <w:t>请求地址：/api/version/update_device_version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now_version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V</w:t>
            </w:r>
            <w:r>
              <w:rPr>
                <w:rFonts w:hint="eastAsia"/>
                <w:szCs w:val="28"/>
              </w:rPr>
              <w:t>archar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当前版本号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{"code":0,"type":"update_device_version","msg":"\u66f4\u65b0\u6210\u529f\uff01"}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58" w:name="_Toc326"/>
      <w:bookmarkStart w:id="59" w:name="_Toc11161"/>
      <w:r>
        <w:rPr>
          <w:rFonts w:hint="eastAsia"/>
        </w:rPr>
        <w:t>4.12获取设备状态</w:t>
      </w:r>
      <w:bookmarkEnd w:id="58"/>
      <w:bookmarkEnd w:id="59"/>
    </w:p>
    <w:p>
      <w:pPr>
        <w:ind w:firstLine="420"/>
      </w:pPr>
      <w:r>
        <w:rPr>
          <w:rFonts w:hint="eastAsia"/>
        </w:rPr>
        <w:t>请求地址：/api/device/get_device_status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设备ID,可多传，逗号隔开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device_status","data":[{"id":"152","detail_info":"[{\"switch_no\":1,\"ison\":0},{\"switch_no\":2,\"ison\":1},{\"switch_no\":3,\"ison\":0}]"},{"id":"153","detail_info":"[{\"switch_no\":1,\"ison\":1},{\"switch_no\":2,\"ison\":1},{\"switch_no\":3,\"ison\":1}]"}]}</w:t>
      </w:r>
    </w:p>
    <w:p>
      <w:pPr>
        <w:ind w:firstLine="21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detail_info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设备状态</w:t>
            </w:r>
          </w:p>
        </w:tc>
      </w:tr>
    </w:tbl>
    <w:p>
      <w:pPr>
        <w:spacing w:before="0" w:after="0"/>
        <w:ind w:firstLine="420"/>
      </w:pPr>
    </w:p>
    <w:p>
      <w:pPr>
        <w:pStyle w:val="4"/>
      </w:pPr>
      <w:bookmarkStart w:id="60" w:name="_Toc23270"/>
      <w:bookmarkStart w:id="61" w:name="_Toc24155"/>
      <w:r>
        <w:rPr>
          <w:rFonts w:hint="eastAsia"/>
        </w:rPr>
        <w:t>4.13 开关配对</w:t>
      </w:r>
      <w:bookmarkEnd w:id="60"/>
      <w:bookmarkEnd w:id="61"/>
    </w:p>
    <w:p>
      <w:pPr>
        <w:ind w:firstLine="420"/>
      </w:pPr>
      <w:r>
        <w:rPr>
          <w:rFonts w:hint="eastAsia"/>
        </w:rPr>
        <w:t>请求地址：/api/device/</w:t>
      </w:r>
      <w:r>
        <w:t>do_switch_match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>
              <w:rPr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switch_no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插座号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switch_pwd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配对密码,4位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270" w:firstLineChars="10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{"code":0,"msg":"\u63a7\u5236\u6210\u529f","type":"do_switch_match"}</w:t>
      </w: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detail_info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设备状态</w:t>
            </w:r>
          </w:p>
        </w:tc>
      </w:tr>
    </w:tbl>
    <w:p>
      <w:pPr>
        <w:spacing w:before="0" w:after="0"/>
        <w:ind w:firstLine="420"/>
      </w:pPr>
    </w:p>
    <w:p>
      <w:pPr>
        <w:spacing w:before="0" w:after="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bookmarkStart w:id="62" w:name="_Toc31658"/>
      <w:bookmarkStart w:id="63" w:name="_Toc22082"/>
      <w:r>
        <w:rPr>
          <w:rFonts w:hint="eastAsia"/>
        </w:rPr>
        <w:t>4.14 获取开关配对密码</w:t>
      </w:r>
      <w:bookmarkEnd w:id="62"/>
      <w:bookmarkEnd w:id="63"/>
    </w:p>
    <w:p>
      <w:pPr>
        <w:ind w:firstLine="420"/>
      </w:pPr>
      <w:r>
        <w:rPr>
          <w:rFonts w:hint="eastAsia"/>
        </w:rPr>
        <w:t>请求地址：/api/device/get_all_switch_pwd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270" w:firstLineChars="10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83b7\u53d6\u6210\u529f\uff01","data":[{"id":"5","device_id":"185","switch_pwd_1":"7072","switch_pwd_2":"2DF6","switch_pwd_3":"1BB3","switch_pwd_4":"FFFF"},{"id":"6","device_id":"186","switch_pwd_1":"7072","switch_pwd_2":"43C6","switch_pwd_3":"61A9","switch_pwd_4":"FFFF"},{"id":"7","device_id":"187","switch_pwd_1":"7072","switch_pwd_2":"43C6","switch_pwd_3":"9803","switch_pwd_4":"FFFF"}]}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switch_pwd_1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1号位密码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switch_pwd_2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2号位密码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switch_pwd_3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3号位密码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switch_pwd_4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4号位密码</w:t>
            </w:r>
          </w:p>
        </w:tc>
      </w:tr>
    </w:tbl>
    <w:p>
      <w:pPr>
        <w:spacing w:before="0" w:after="0"/>
        <w:ind w:firstLine="42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  <w:ind w:left="5400" w:firstLine="360"/>
      </w:pPr>
      <w:bookmarkStart w:id="64" w:name="_Toc20794"/>
      <w:bookmarkStart w:id="65" w:name="_Toc21667"/>
      <w:r>
        <w:rPr>
          <w:rFonts w:hint="eastAsia"/>
        </w:rPr>
        <w:t>5、设备(网关)控制</w:t>
      </w:r>
      <w:bookmarkEnd w:id="64"/>
      <w:bookmarkEnd w:id="65"/>
    </w:p>
    <w:p>
      <w:pPr>
        <w:pStyle w:val="4"/>
      </w:pPr>
      <w:bookmarkStart w:id="66" w:name="_Toc2903"/>
      <w:bookmarkStart w:id="67" w:name="_Toc16055"/>
      <w:r>
        <w:rPr>
          <w:rFonts w:hint="eastAsia"/>
        </w:rPr>
        <w:t>5.1下发控制指令</w:t>
      </w:r>
      <w:bookmarkEnd w:id="66"/>
      <w:bookmarkEnd w:id="67"/>
    </w:p>
    <w:p>
      <w:pPr>
        <w:ind w:firstLine="420"/>
      </w:pPr>
      <w:r>
        <w:rPr>
          <w:rFonts w:hint="eastAsia"/>
        </w:rPr>
        <w:t>请求地址：/api/device/do_control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data_json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控制json，可多个，举例:</w:t>
            </w:r>
            <w:r>
              <w:rPr>
                <w:szCs w:val="28"/>
              </w:rPr>
              <w:t>{"ison" : '1'}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need_login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agreement_key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{"code":0,"msg":"\u83b7\u53d6\u7ed3\u679c\u6210\u529f"}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68" w:name="_Toc1990"/>
      <w:bookmarkStart w:id="69" w:name="_Toc2066"/>
      <w:r>
        <w:rPr>
          <w:rFonts w:hint="eastAsia"/>
        </w:rPr>
        <w:t>5.2 获取设备控制指令</w:t>
      </w:r>
      <w:bookmarkEnd w:id="68"/>
      <w:bookmarkEnd w:id="69"/>
    </w:p>
    <w:p>
      <w:pPr>
        <w:ind w:firstLine="420"/>
      </w:pPr>
      <w:r>
        <w:rPr>
          <w:rFonts w:hint="eastAsia"/>
        </w:rPr>
        <w:t>请求地址：/api/device/</w:t>
      </w:r>
      <w:r>
        <w:t>get_all_control_agreements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  <w:r>
              <w:rPr>
                <w:rFonts w:hint="eastAsia"/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设备ID，可多传，逗号隔开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2"/>
        <w:ind w:left="3960" w:firstLine="360"/>
      </w:pPr>
      <w:bookmarkStart w:id="70" w:name="_Toc15948"/>
      <w:bookmarkStart w:id="71" w:name="_Toc12791"/>
      <w:r>
        <w:t>6、</w:t>
      </w:r>
      <w:r>
        <w:rPr>
          <w:rFonts w:hint="eastAsia"/>
        </w:rPr>
        <w:t>蓝牙锁接口</w:t>
      </w:r>
      <w:bookmarkEnd w:id="70"/>
      <w:bookmarkEnd w:id="71"/>
    </w:p>
    <w:p>
      <w:pPr>
        <w:pStyle w:val="4"/>
      </w:pPr>
      <w:bookmarkStart w:id="72" w:name="_Toc13688"/>
      <w:bookmarkStart w:id="73" w:name="_Toc10638"/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  <w:bookmarkEnd w:id="72"/>
      <w:bookmarkEnd w:id="73"/>
    </w:p>
    <w:p>
      <w:pPr>
        <w:ind w:firstLine="420"/>
      </w:pPr>
      <w:r>
        <w:rPr>
          <w:rFonts w:hint="eastAsia"/>
        </w:rPr>
        <w:t>请求地址：/api/</w:t>
      </w:r>
      <w:r>
        <w:t>lock</w:t>
      </w:r>
      <w:r>
        <w:rPr>
          <w:rFonts w:hint="eastAsia"/>
        </w:rPr>
        <w:t>/</w:t>
      </w:r>
      <w:r>
        <w:t>get_fp_list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ind w:firstLine="280"/>
      </w:pPr>
      <w:r>
        <w:t>{"code":0,"type":"get_fp_list","data":[{"id":"1","device_id":"148","rename":"\u6307\u7eb9123","fp_id":"0100","create_at":"1530856677","status":"0"}]}</w:t>
      </w:r>
    </w:p>
    <w:p>
      <w:pPr>
        <w:ind w:firstLine="280"/>
      </w:pPr>
    </w:p>
    <w:p>
      <w:pPr>
        <w:ind w:firstLine="280"/>
      </w:pPr>
    </w:p>
    <w:p>
      <w:pPr>
        <w:pStyle w:val="4"/>
      </w:pPr>
      <w:bookmarkStart w:id="74" w:name="_Toc11818"/>
      <w:bookmarkStart w:id="75" w:name="_Toc17515"/>
      <w:r>
        <w:rPr>
          <w:rFonts w:hint="eastAsia"/>
        </w:rPr>
        <w:t>6.12修改指纹别名</w:t>
      </w:r>
      <w:bookmarkEnd w:id="74"/>
      <w:bookmarkEnd w:id="75"/>
    </w:p>
    <w:p>
      <w:pPr>
        <w:ind w:firstLine="420"/>
      </w:pPr>
      <w:r>
        <w:rPr>
          <w:rFonts w:hint="eastAsia"/>
        </w:rPr>
        <w:t>请求地址：/api/</w:t>
      </w:r>
      <w:r>
        <w:t>lock</w:t>
      </w:r>
      <w:r>
        <w:rPr>
          <w:rFonts w:hint="eastAsia"/>
        </w:rPr>
        <w:t>/rename</w:t>
      </w:r>
      <w:r>
        <w:t>_fp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fp_id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，不是fp</w:t>
            </w:r>
            <w:r>
              <w:rPr>
                <w:szCs w:val="28"/>
              </w:rPr>
              <w:t>_id</w:t>
            </w:r>
            <w:r>
              <w:rPr>
                <w:rFonts w:hint="eastAsia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ind w:firstLine="280"/>
      </w:pPr>
      <w:r>
        <w:t>{"code":0,"type":"get_fp_list","data":[{"id":"1","device_id":"148","rename":"\u6307\u7eb9123","fp_id":"0100","create_at":"1530856677","status":"0"}]}</w:t>
      </w:r>
    </w:p>
    <w:p>
      <w:pPr>
        <w:tabs>
          <w:tab w:val="left" w:pos="5952"/>
        </w:tabs>
      </w:pPr>
      <w:r>
        <w:tab/>
      </w:r>
    </w:p>
    <w:p>
      <w:pPr>
        <w:tabs>
          <w:tab w:val="left" w:pos="5952"/>
        </w:tabs>
      </w:pPr>
    </w:p>
    <w:p>
      <w:pPr>
        <w:tabs>
          <w:tab w:val="left" w:pos="5952"/>
        </w:tabs>
      </w:pPr>
    </w:p>
    <w:p>
      <w:pPr>
        <w:pStyle w:val="2"/>
        <w:ind w:left="3960" w:firstLine="360"/>
      </w:pPr>
      <w:bookmarkStart w:id="76" w:name="_Toc2713"/>
      <w:bookmarkStart w:id="77" w:name="_Toc24101"/>
      <w:r>
        <w:rPr>
          <w:rFonts w:hint="eastAsia"/>
        </w:rPr>
        <w:t>7</w:t>
      </w:r>
      <w:r>
        <w:t>、</w:t>
      </w:r>
      <w:r>
        <w:rPr>
          <w:rFonts w:hint="eastAsia"/>
        </w:rPr>
        <w:t>定时任务</w:t>
      </w:r>
      <w:bookmarkEnd w:id="76"/>
      <w:bookmarkEnd w:id="77"/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目前只支持设备开关的定时</w:t>
      </w:r>
    </w:p>
    <w:p>
      <w:pPr>
        <w:pStyle w:val="4"/>
      </w:pPr>
      <w:bookmarkStart w:id="78" w:name="_Toc11693"/>
      <w:bookmarkStart w:id="79" w:name="_Toc21747"/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  <w:bookmarkEnd w:id="78"/>
      <w:bookmarkEnd w:id="79"/>
    </w:p>
    <w:p>
      <w:pPr>
        <w:ind w:firstLine="420"/>
      </w:pPr>
      <w:r>
        <w:rPr>
          <w:rFonts w:hint="eastAsia"/>
        </w:rPr>
        <w:t>请求地址：/api/ti</w:t>
      </w:r>
      <w:r>
        <w:t>me</w:t>
      </w:r>
      <w:r>
        <w:rPr>
          <w:rFonts w:hint="eastAsia"/>
        </w:rPr>
        <w:t>/</w:t>
      </w:r>
      <w:r>
        <w:t>se</w:t>
      </w:r>
      <w:r>
        <w:rPr>
          <w:rFonts w:hint="eastAsia"/>
        </w:rPr>
        <w:t>t</w:t>
      </w:r>
      <w:r>
        <w:t>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设备ID(可多传，逗号隔开)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end_time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定时开时间1，时(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定时类别，0普通模式，1热水器模式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{"code":0,"type":"set_timer","msg":"\u6dfb\u52a0\u6210\u529f"}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//8.20更新，可多传device_id</w:t>
      </w:r>
    </w:p>
    <w:p>
      <w:pPr>
        <w:ind w:firstLine="280"/>
      </w:pPr>
    </w:p>
    <w:p>
      <w:pPr>
        <w:pStyle w:val="4"/>
      </w:pPr>
      <w:bookmarkStart w:id="80" w:name="_Toc7548"/>
      <w:bookmarkStart w:id="81" w:name="_Toc30150"/>
      <w:r>
        <w:rPr>
          <w:rFonts w:hint="eastAsia"/>
        </w:rPr>
        <w:t>7.2获取定时列表</w:t>
      </w:r>
      <w:bookmarkEnd w:id="80"/>
      <w:bookmarkEnd w:id="81"/>
    </w:p>
    <w:p>
      <w:pPr>
        <w:ind w:firstLine="420"/>
      </w:pPr>
      <w:r>
        <w:rPr>
          <w:rFonts w:hint="eastAsia"/>
        </w:rPr>
        <w:t>请求地址：/api/time/</w:t>
      </w:r>
      <w:r>
        <w:t>get_timer_list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//8.20更新，device_id字段可包含两个id，为主、子设备共用定时</w:t>
      </w:r>
    </w:p>
    <w:p>
      <w:pPr>
        <w:spacing w:before="0" w:after="0"/>
      </w:pPr>
    </w:p>
    <w:p>
      <w:pPr>
        <w:pStyle w:val="4"/>
      </w:pPr>
      <w:bookmarkStart w:id="82" w:name="_Toc14709"/>
      <w:bookmarkStart w:id="83" w:name="_Toc4849"/>
      <w:r>
        <w:rPr>
          <w:rFonts w:hint="eastAsia"/>
        </w:rPr>
        <w:t>7.3删除定时</w:t>
      </w:r>
      <w:bookmarkEnd w:id="82"/>
      <w:bookmarkEnd w:id="83"/>
    </w:p>
    <w:p>
      <w:pPr>
        <w:ind w:firstLine="420"/>
      </w:pPr>
      <w:r>
        <w:rPr>
          <w:rFonts w:hint="eastAsia"/>
        </w:rPr>
        <w:t>请求地址：/api/time/del</w:t>
      </w:r>
      <w:r>
        <w:t>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D，</w:t>
            </w:r>
            <w:r>
              <w:rPr>
                <w:rFonts w:hint="eastAsia"/>
                <w:szCs w:val="28"/>
              </w:rPr>
              <w:t>可以多传，逗号隔开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{"code":0,"type":"del_timer","msg":"\u5220\u9664\u6210\u529f"}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</w:t>
      </w:r>
      <w:r>
        <w:rPr>
          <w:color w:val="FF0000"/>
        </w:rPr>
        <w:t>timer_id</w:t>
      </w:r>
      <w:r>
        <w:rPr>
          <w:rFonts w:hint="eastAsia"/>
          <w:color w:val="FF0000"/>
        </w:rPr>
        <w:t>字段可包含两个id，为主、子设备共用定时</w:t>
      </w:r>
    </w:p>
    <w:p>
      <w:pPr>
        <w:spacing w:before="0" w:after="0"/>
        <w:ind w:firstLine="280"/>
      </w:pPr>
    </w:p>
    <w:p>
      <w:pPr>
        <w:tabs>
          <w:tab w:val="left" w:pos="5952"/>
        </w:tabs>
      </w:pPr>
    </w:p>
    <w:p>
      <w:pPr>
        <w:pStyle w:val="4"/>
      </w:pPr>
      <w:bookmarkStart w:id="84" w:name="_Toc32448"/>
      <w:bookmarkStart w:id="85" w:name="_Toc20352"/>
      <w:r>
        <w:rPr>
          <w:rFonts w:hint="eastAsia"/>
        </w:rPr>
        <w:t>7.4</w:t>
      </w:r>
      <w:r>
        <w:t xml:space="preserve"> </w:t>
      </w:r>
      <w:r>
        <w:rPr>
          <w:rFonts w:hint="eastAsia"/>
        </w:rPr>
        <w:t>修改定时</w:t>
      </w:r>
      <w:bookmarkEnd w:id="84"/>
      <w:bookmarkEnd w:id="85"/>
    </w:p>
    <w:p>
      <w:pPr>
        <w:ind w:firstLine="420"/>
      </w:pPr>
      <w:r>
        <w:rPr>
          <w:rFonts w:hint="eastAsia"/>
        </w:rPr>
        <w:t>请求地址：/api/ti</w:t>
      </w:r>
      <w:r>
        <w:t>me</w:t>
      </w:r>
      <w:r>
        <w:rPr>
          <w:rFonts w:hint="eastAsia"/>
        </w:rPr>
        <w:t>/</w:t>
      </w:r>
      <w:r>
        <w:t>edit_timer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  <w:r>
        <w:t xml:space="preserve"> 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设备ID，可多传，逗号隔开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end_time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定时开时间1，时(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定时类别，0普通模式，1热水器模式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ind w:firstLine="210" w:firstLineChars="100"/>
      </w:pPr>
      <w:r>
        <w:t>{"code":0,"type":"</w:t>
      </w:r>
      <w:r>
        <w:rPr>
          <w:rFonts w:hint="eastAsia"/>
        </w:rPr>
        <w:t>eidt</w:t>
      </w:r>
      <w:r>
        <w:t>_timer","msg":"\u66f4\u65b0\u6210\u529f"}</w:t>
      </w: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</w:t>
      </w:r>
      <w:r>
        <w:rPr>
          <w:color w:val="FF0000"/>
        </w:rPr>
        <w:t>timer_id</w:t>
      </w:r>
      <w:r>
        <w:rPr>
          <w:rFonts w:hint="eastAsia"/>
          <w:color w:val="FF0000"/>
        </w:rPr>
        <w:t>字段可包含两个id，为主、子设备共用定时</w:t>
      </w:r>
    </w:p>
    <w:p>
      <w:pPr>
        <w:ind w:firstLine="210" w:firstLineChars="100"/>
      </w:pPr>
    </w:p>
    <w:p/>
    <w:p>
      <w:pPr>
        <w:pStyle w:val="4"/>
      </w:pPr>
      <w:bookmarkStart w:id="86" w:name="_Toc18002"/>
      <w:bookmarkStart w:id="87" w:name="_Toc12136"/>
      <w:r>
        <w:rPr>
          <w:rFonts w:hint="eastAsia"/>
        </w:rPr>
        <w:t>7.5 更新是否停用</w:t>
      </w:r>
      <w:bookmarkEnd w:id="86"/>
      <w:bookmarkEnd w:id="87"/>
    </w:p>
    <w:p>
      <w:pPr>
        <w:ind w:firstLine="420"/>
      </w:pPr>
      <w:r>
        <w:rPr>
          <w:rFonts w:hint="eastAsia"/>
        </w:rPr>
        <w:t>请求地址：/api/time/update</w:t>
      </w:r>
      <w:r>
        <w:t>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</w:t>
      </w:r>
      <w:r>
        <w:rPr>
          <w:rFonts w:hint="eastAsia"/>
        </w:rPr>
        <w:t>update</w:t>
      </w:r>
      <w:r>
        <w:t>_timer","msg":"\u5220\u9664\u6210\u529f"}</w:t>
      </w:r>
    </w:p>
    <w:p>
      <w:pPr>
        <w:tabs>
          <w:tab w:val="left" w:pos="5952"/>
        </w:tabs>
      </w:pPr>
    </w:p>
    <w:p/>
    <w:p/>
    <w:p/>
    <w:p/>
    <w:p>
      <w:pPr>
        <w:pStyle w:val="2"/>
        <w:ind w:left="3960" w:firstLine="360"/>
      </w:pPr>
      <w:bookmarkStart w:id="88" w:name="_Toc4047"/>
      <w:bookmarkStart w:id="89" w:name="_Toc18882"/>
      <w:r>
        <w:t>8、</w:t>
      </w:r>
      <w:r>
        <w:rPr>
          <w:rFonts w:hint="eastAsia"/>
        </w:rPr>
        <w:t>网关相关</w:t>
      </w:r>
      <w:bookmarkEnd w:id="88"/>
      <w:bookmarkEnd w:id="89"/>
    </w:p>
    <w:p>
      <w:pPr>
        <w:pStyle w:val="4"/>
      </w:pPr>
      <w:bookmarkStart w:id="90" w:name="_Toc20267"/>
      <w:bookmarkStart w:id="91" w:name="_Toc11249"/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网关升级</w:t>
      </w:r>
      <w:bookmarkEnd w:id="90"/>
      <w:bookmarkEnd w:id="91"/>
    </w:p>
    <w:p>
      <w:pPr>
        <w:ind w:firstLine="420"/>
      </w:pPr>
      <w:r>
        <w:rPr>
          <w:rFonts w:hint="eastAsia"/>
        </w:rPr>
        <w:t>请求地址：/api/wifi/</w:t>
      </w:r>
      <w:r>
        <w:t>wifi_update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ind w:firstLine="280"/>
      </w:pPr>
    </w:p>
    <w:p>
      <w:pPr>
        <w:pStyle w:val="4"/>
        <w:rPr>
          <w:rFonts w:hint="eastAsia" w:eastAsiaTheme="majorEastAsia"/>
          <w:lang w:val="en-US" w:eastAsia="zh-CN"/>
        </w:rPr>
      </w:pPr>
      <w:bookmarkStart w:id="92" w:name="_Toc2127"/>
      <w:bookmarkStart w:id="93" w:name="_Toc4958"/>
      <w:r>
        <w:rPr>
          <w:rFonts w:hint="eastAsia"/>
        </w:rPr>
        <w:t>8.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检测网关状态</w:t>
      </w:r>
      <w:bookmarkEnd w:id="92"/>
      <w:bookmarkEnd w:id="93"/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请求地址：/api/wifi/</w:t>
      </w:r>
      <w:r>
        <w:rPr>
          <w:rFonts w:hint="eastAsia"/>
          <w:lang w:val="en-US" w:eastAsia="zh-CN"/>
        </w:rPr>
        <w:t>check_is_online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用户ID</w:t>
            </w:r>
          </w:p>
        </w:tc>
      </w:tr>
    </w:tbl>
    <w:p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ascii="Arial" w:hAnsi="Arial"/>
        </w:rPr>
      </w:pPr>
      <w:r>
        <w:rPr>
          <w:rFonts w:ascii="Arial" w:hAnsi="Arial"/>
        </w:rPr>
        <w:t>{"code":0,"msg":"\u7f51\u5173\u5de5\u4f5c\u6b63\u5e38"}</w:t>
      </w:r>
    </w:p>
    <w:p/>
    <w:p/>
    <w:p/>
    <w:p/>
    <w:p>
      <w:pPr>
        <w:pStyle w:val="2"/>
        <w:ind w:left="3960" w:firstLine="360"/>
      </w:pPr>
      <w:r>
        <w:tab/>
      </w:r>
      <w:bookmarkStart w:id="94" w:name="_Toc22316"/>
      <w:bookmarkStart w:id="95" w:name="_Toc3608"/>
      <w:r>
        <w:t>9、</w:t>
      </w:r>
      <w:r>
        <w:rPr>
          <w:rFonts w:hint="eastAsia"/>
        </w:rPr>
        <w:t>传感器</w:t>
      </w:r>
      <w:bookmarkEnd w:id="94"/>
      <w:bookmarkEnd w:id="95"/>
    </w:p>
    <w:p>
      <w:pPr>
        <w:pStyle w:val="4"/>
      </w:pPr>
      <w:bookmarkStart w:id="96" w:name="_Toc7143"/>
      <w:bookmarkStart w:id="97" w:name="_Toc14868"/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获取当前温湿度数据</w:t>
      </w:r>
      <w:bookmarkEnd w:id="96"/>
      <w:bookmarkEnd w:id="97"/>
    </w:p>
    <w:p>
      <w:pPr>
        <w:ind w:firstLine="420"/>
      </w:pPr>
      <w:r>
        <w:rPr>
          <w:rFonts w:hint="eastAsia"/>
        </w:rPr>
        <w:t>请求地址：</w:t>
      </w:r>
      <w:r>
        <w:t>api/cgq/get_newest_ws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pStyle w:val="4"/>
      </w:pPr>
      <w:bookmarkStart w:id="98" w:name="_Toc5138"/>
      <w:bookmarkStart w:id="99" w:name="_Toc6449"/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获取当前可燃气数据</w:t>
      </w:r>
      <w:bookmarkEnd w:id="98"/>
      <w:bookmarkEnd w:id="99"/>
    </w:p>
    <w:p>
      <w:pPr>
        <w:ind w:firstLine="420"/>
      </w:pPr>
      <w:r>
        <w:rPr>
          <w:rFonts w:hint="eastAsia"/>
        </w:rPr>
        <w:t>请求地址：</w:t>
      </w:r>
      <w:r>
        <w:t>api/cgq/get_newest_qt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pStyle w:val="4"/>
      </w:pPr>
      <w:bookmarkStart w:id="100" w:name="_Toc24717"/>
      <w:bookmarkStart w:id="101" w:name="_Toc5361"/>
      <w:r>
        <w:rPr>
          <w:rFonts w:hint="eastAsia"/>
        </w:rPr>
        <w:t>9.3</w:t>
      </w:r>
      <w:r>
        <w:t xml:space="preserve"> </w:t>
      </w:r>
      <w:r>
        <w:rPr>
          <w:rFonts w:hint="eastAsia"/>
        </w:rPr>
        <w:t>获取当前光照数据</w:t>
      </w:r>
      <w:bookmarkEnd w:id="100"/>
      <w:bookmarkEnd w:id="101"/>
    </w:p>
    <w:p>
      <w:pPr>
        <w:ind w:firstLine="420"/>
      </w:pPr>
      <w:r>
        <w:rPr>
          <w:rFonts w:hint="eastAsia"/>
        </w:rPr>
        <w:t>请求地址：</w:t>
      </w:r>
      <w:r>
        <w:t>api/cgq/get_newest_gz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/>
    <w:p>
      <w:pPr>
        <w:pStyle w:val="2"/>
        <w:ind w:left="3960" w:firstLine="360"/>
      </w:pPr>
      <w:r>
        <w:tab/>
      </w:r>
      <w:bookmarkStart w:id="102" w:name="_Toc11195"/>
      <w:bookmarkStart w:id="103" w:name="_Toc10173"/>
      <w:r>
        <w:rPr>
          <w:rFonts w:hint="eastAsia"/>
        </w:rPr>
        <w:t>10、设备、用户消息</w:t>
      </w:r>
      <w:bookmarkEnd w:id="102"/>
      <w:bookmarkEnd w:id="103"/>
    </w:p>
    <w:p>
      <w:pPr>
        <w:pStyle w:val="4"/>
      </w:pPr>
      <w:bookmarkStart w:id="104" w:name="_Toc10647"/>
      <w:bookmarkStart w:id="105" w:name="_Toc2396"/>
      <w:r>
        <w:rPr>
          <w:rFonts w:hint="eastAsia"/>
        </w:rPr>
        <w:t>10.1</w:t>
      </w:r>
      <w:r>
        <w:t xml:space="preserve"> </w:t>
      </w:r>
      <w:r>
        <w:rPr>
          <w:rFonts w:hint="eastAsia"/>
        </w:rPr>
        <w:t>获取设备操作记录</w:t>
      </w:r>
      <w:bookmarkEnd w:id="104"/>
      <w:bookmarkEnd w:id="105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/get_device_message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页数，不传默认1</w:t>
            </w:r>
          </w:p>
        </w:tc>
      </w:tr>
    </w:tbl>
    <w:p/>
    <w:p>
      <w:pPr>
        <w:ind w:firstLine="21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log_desc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log_time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消息记录时间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log_type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操作类型，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0：状态同步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1：APP主动控制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2：定时任务</w:t>
            </w:r>
          </w:p>
        </w:tc>
      </w:tr>
    </w:tbl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pStyle w:val="4"/>
      </w:pPr>
      <w:bookmarkStart w:id="106" w:name="_Toc20538"/>
      <w:bookmarkStart w:id="107" w:name="_Toc32749"/>
      <w:r>
        <w:rPr>
          <w:rFonts w:hint="eastAsia"/>
        </w:rPr>
        <w:t>10.2获取设备操作记录</w:t>
      </w:r>
      <w:bookmarkEnd w:id="106"/>
      <w:bookmarkEnd w:id="107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/get_</w:t>
      </w:r>
      <w:r>
        <w:rPr>
          <w:rFonts w:hint="eastAsia"/>
        </w:rPr>
        <w:t>user</w:t>
      </w:r>
      <w:r>
        <w:t>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页数，不传默认1</w:t>
            </w:r>
          </w:p>
        </w:tc>
      </w:tr>
    </w:tbl>
    <w:p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content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m_type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消息类型，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0：系统消息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1：APP控制通知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2：设备同步消息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type_id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对应设备记录ID，APP用不到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create_at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tatus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消息状态，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0：未读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1：已读</w:t>
            </w:r>
          </w:p>
        </w:tc>
      </w:tr>
    </w:tbl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pStyle w:val="4"/>
      </w:pPr>
      <w:bookmarkStart w:id="108" w:name="_Toc107"/>
      <w:bookmarkStart w:id="109" w:name="_Toc19854"/>
      <w:r>
        <w:rPr>
          <w:rFonts w:hint="eastAsia"/>
        </w:rPr>
        <w:t>10.3设置用户消息已读</w:t>
      </w:r>
      <w:bookmarkEnd w:id="108"/>
      <w:bookmarkEnd w:id="109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read</w:t>
      </w:r>
      <w:r>
        <w:t>_</w:t>
      </w:r>
      <w:r>
        <w:rPr>
          <w:rFonts w:hint="eastAsia"/>
        </w:rPr>
        <w:t>user</w:t>
      </w:r>
      <w:r>
        <w:t>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message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{"code":0,"type":"read_user_message","msg":"\u64cd\u4f5c\u6210\u529f"}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110" w:name="_Toc18812"/>
      <w:bookmarkStart w:id="111" w:name="_Toc29089"/>
      <w:r>
        <w:rPr>
          <w:rFonts w:hint="eastAsia"/>
        </w:rPr>
        <w:t>10.4 删除用户消息</w:t>
      </w:r>
      <w:bookmarkEnd w:id="110"/>
      <w:bookmarkEnd w:id="111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del</w:t>
      </w:r>
      <w:r>
        <w:t>_</w:t>
      </w:r>
      <w:r>
        <w:rPr>
          <w:rFonts w:hint="eastAsia"/>
        </w:rPr>
        <w:t>user</w:t>
      </w:r>
      <w:r>
        <w:t>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message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{"code":0,"type":"del_user_message","msg":"\u64cd\u4f5c\u6210\u529f"}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pStyle w:val="4"/>
      </w:pPr>
      <w:bookmarkStart w:id="112" w:name="_Toc20361"/>
      <w:bookmarkStart w:id="113" w:name="_Toc15287"/>
      <w:r>
        <w:rPr>
          <w:rFonts w:hint="eastAsia"/>
        </w:rPr>
        <w:t>10.5 获取用户未读消息个数</w:t>
      </w:r>
      <w:bookmarkEnd w:id="112"/>
      <w:bookmarkEnd w:id="113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get</w:t>
      </w:r>
      <w:r>
        <w:t>_message</w:t>
      </w:r>
      <w:r>
        <w:rPr>
          <w:rFonts w:hint="eastAsia"/>
        </w:rPr>
        <w:t>_count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{"code":0,"type":"get_message_count","data":16}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4"/>
      </w:pPr>
      <w:bookmarkStart w:id="114" w:name="_Toc25335"/>
      <w:bookmarkStart w:id="115" w:name="_Toc3863"/>
      <w:r>
        <w:rPr>
          <w:rFonts w:hint="eastAsia"/>
        </w:rPr>
        <w:t>10.6删除用户消息列表</w:t>
      </w:r>
      <w:bookmarkEnd w:id="114"/>
      <w:bookmarkEnd w:id="115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del_all_message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pPr>
        <w:ind w:firstLine="21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{"code":0,"type":"del_all_message","msg":"\u64cd\u4f5c\u6210\u529f"}</w:t>
      </w:r>
    </w:p>
    <w:sectPr>
      <w:pgSz w:w="19120" w:h="27060"/>
      <w:pgMar w:top="1360" w:right="2760" w:bottom="280" w:left="2760" w:header="720" w:footer="720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36"/>
    <w:rsid w:val="0001250C"/>
    <w:rsid w:val="0002489C"/>
    <w:rsid w:val="000677D1"/>
    <w:rsid w:val="0007376B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0E4976"/>
    <w:rsid w:val="00101CA7"/>
    <w:rsid w:val="0010462E"/>
    <w:rsid w:val="00111901"/>
    <w:rsid w:val="0011729F"/>
    <w:rsid w:val="00122575"/>
    <w:rsid w:val="00126B59"/>
    <w:rsid w:val="00141DBE"/>
    <w:rsid w:val="00161098"/>
    <w:rsid w:val="001639E7"/>
    <w:rsid w:val="00165A1B"/>
    <w:rsid w:val="00165C0B"/>
    <w:rsid w:val="00170084"/>
    <w:rsid w:val="001800A1"/>
    <w:rsid w:val="001854B6"/>
    <w:rsid w:val="00187E46"/>
    <w:rsid w:val="00194705"/>
    <w:rsid w:val="001A1163"/>
    <w:rsid w:val="001A3A89"/>
    <w:rsid w:val="001A6715"/>
    <w:rsid w:val="001B2B0F"/>
    <w:rsid w:val="001C3FEE"/>
    <w:rsid w:val="001C5A34"/>
    <w:rsid w:val="001E4F33"/>
    <w:rsid w:val="002016DE"/>
    <w:rsid w:val="00202F5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906BE"/>
    <w:rsid w:val="00297081"/>
    <w:rsid w:val="002A1E42"/>
    <w:rsid w:val="002A21D6"/>
    <w:rsid w:val="002A2CF6"/>
    <w:rsid w:val="002A346C"/>
    <w:rsid w:val="002A6B99"/>
    <w:rsid w:val="002A70BE"/>
    <w:rsid w:val="002A7F7E"/>
    <w:rsid w:val="002B0024"/>
    <w:rsid w:val="002B0404"/>
    <w:rsid w:val="002C24CA"/>
    <w:rsid w:val="002D7C73"/>
    <w:rsid w:val="002E3181"/>
    <w:rsid w:val="002E42C8"/>
    <w:rsid w:val="002F00E2"/>
    <w:rsid w:val="002F2C4E"/>
    <w:rsid w:val="002F32EC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134D"/>
    <w:rsid w:val="00362F49"/>
    <w:rsid w:val="00375296"/>
    <w:rsid w:val="003869D8"/>
    <w:rsid w:val="003A03BC"/>
    <w:rsid w:val="003C22EB"/>
    <w:rsid w:val="003C58BA"/>
    <w:rsid w:val="003E16EC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A7768"/>
    <w:rsid w:val="004B00FF"/>
    <w:rsid w:val="004B4E65"/>
    <w:rsid w:val="004B538A"/>
    <w:rsid w:val="004B6A4F"/>
    <w:rsid w:val="004B7C66"/>
    <w:rsid w:val="004C6822"/>
    <w:rsid w:val="004D66BE"/>
    <w:rsid w:val="004E4354"/>
    <w:rsid w:val="004E4EB1"/>
    <w:rsid w:val="004E6ECC"/>
    <w:rsid w:val="004F2767"/>
    <w:rsid w:val="004F5CAC"/>
    <w:rsid w:val="005046E2"/>
    <w:rsid w:val="00506C72"/>
    <w:rsid w:val="00507301"/>
    <w:rsid w:val="00511E0A"/>
    <w:rsid w:val="0052192B"/>
    <w:rsid w:val="005301EC"/>
    <w:rsid w:val="00534F21"/>
    <w:rsid w:val="00545487"/>
    <w:rsid w:val="00547E95"/>
    <w:rsid w:val="00556477"/>
    <w:rsid w:val="00570D9C"/>
    <w:rsid w:val="00590579"/>
    <w:rsid w:val="005918AD"/>
    <w:rsid w:val="00592BA4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67440"/>
    <w:rsid w:val="0067687E"/>
    <w:rsid w:val="00685836"/>
    <w:rsid w:val="006A121D"/>
    <w:rsid w:val="006C128E"/>
    <w:rsid w:val="006D1376"/>
    <w:rsid w:val="006F5601"/>
    <w:rsid w:val="00700AC3"/>
    <w:rsid w:val="007024C2"/>
    <w:rsid w:val="00706848"/>
    <w:rsid w:val="00711BE5"/>
    <w:rsid w:val="00712F8E"/>
    <w:rsid w:val="007154AC"/>
    <w:rsid w:val="00715F35"/>
    <w:rsid w:val="00722DBE"/>
    <w:rsid w:val="0073163D"/>
    <w:rsid w:val="00743027"/>
    <w:rsid w:val="0074437D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5C2"/>
    <w:rsid w:val="007C2EA1"/>
    <w:rsid w:val="007D2E4B"/>
    <w:rsid w:val="007D62BB"/>
    <w:rsid w:val="007E5A57"/>
    <w:rsid w:val="007F5EEB"/>
    <w:rsid w:val="00806313"/>
    <w:rsid w:val="00810F46"/>
    <w:rsid w:val="00810F85"/>
    <w:rsid w:val="00816D18"/>
    <w:rsid w:val="00820C16"/>
    <w:rsid w:val="0083550A"/>
    <w:rsid w:val="00861E7F"/>
    <w:rsid w:val="00863F96"/>
    <w:rsid w:val="00871A49"/>
    <w:rsid w:val="00872D26"/>
    <w:rsid w:val="00872EBD"/>
    <w:rsid w:val="00874113"/>
    <w:rsid w:val="00874434"/>
    <w:rsid w:val="00875528"/>
    <w:rsid w:val="008855E3"/>
    <w:rsid w:val="008953A2"/>
    <w:rsid w:val="008A1011"/>
    <w:rsid w:val="008B3B46"/>
    <w:rsid w:val="008B7DFF"/>
    <w:rsid w:val="008C7C91"/>
    <w:rsid w:val="008D0340"/>
    <w:rsid w:val="008E4B94"/>
    <w:rsid w:val="008E570F"/>
    <w:rsid w:val="008F24E8"/>
    <w:rsid w:val="008F2862"/>
    <w:rsid w:val="008F4196"/>
    <w:rsid w:val="00910A3A"/>
    <w:rsid w:val="009114D5"/>
    <w:rsid w:val="00913125"/>
    <w:rsid w:val="00917193"/>
    <w:rsid w:val="00926CF9"/>
    <w:rsid w:val="009357EB"/>
    <w:rsid w:val="009412FF"/>
    <w:rsid w:val="009415A9"/>
    <w:rsid w:val="009419F2"/>
    <w:rsid w:val="0094723E"/>
    <w:rsid w:val="00950B1C"/>
    <w:rsid w:val="00970EC4"/>
    <w:rsid w:val="00971AD6"/>
    <w:rsid w:val="009976BF"/>
    <w:rsid w:val="009A0A71"/>
    <w:rsid w:val="009A2960"/>
    <w:rsid w:val="009A6C7B"/>
    <w:rsid w:val="009B7715"/>
    <w:rsid w:val="009D0356"/>
    <w:rsid w:val="009D3F8A"/>
    <w:rsid w:val="009E336A"/>
    <w:rsid w:val="009E7645"/>
    <w:rsid w:val="009F4F59"/>
    <w:rsid w:val="009F6879"/>
    <w:rsid w:val="00A10486"/>
    <w:rsid w:val="00A22958"/>
    <w:rsid w:val="00A3482F"/>
    <w:rsid w:val="00A40244"/>
    <w:rsid w:val="00A54C43"/>
    <w:rsid w:val="00A56473"/>
    <w:rsid w:val="00A84C9E"/>
    <w:rsid w:val="00A875C5"/>
    <w:rsid w:val="00A90040"/>
    <w:rsid w:val="00A958B5"/>
    <w:rsid w:val="00A95BAB"/>
    <w:rsid w:val="00A96AC6"/>
    <w:rsid w:val="00AA12EA"/>
    <w:rsid w:val="00AA3B08"/>
    <w:rsid w:val="00AA3FCB"/>
    <w:rsid w:val="00AA6FF3"/>
    <w:rsid w:val="00AB5D3C"/>
    <w:rsid w:val="00AB7374"/>
    <w:rsid w:val="00AB7BFC"/>
    <w:rsid w:val="00AC14E1"/>
    <w:rsid w:val="00AD2E06"/>
    <w:rsid w:val="00AD3F03"/>
    <w:rsid w:val="00AE2729"/>
    <w:rsid w:val="00AE2B8E"/>
    <w:rsid w:val="00AF0147"/>
    <w:rsid w:val="00AF1A76"/>
    <w:rsid w:val="00AF4C20"/>
    <w:rsid w:val="00B2645C"/>
    <w:rsid w:val="00B31E27"/>
    <w:rsid w:val="00B376CC"/>
    <w:rsid w:val="00B53A1B"/>
    <w:rsid w:val="00B5545F"/>
    <w:rsid w:val="00B8017B"/>
    <w:rsid w:val="00B824B0"/>
    <w:rsid w:val="00B8604E"/>
    <w:rsid w:val="00BA275F"/>
    <w:rsid w:val="00BA79BF"/>
    <w:rsid w:val="00BB7885"/>
    <w:rsid w:val="00BC5F4E"/>
    <w:rsid w:val="00BD2BC5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80C4A"/>
    <w:rsid w:val="00C868C5"/>
    <w:rsid w:val="00C87952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01DD6"/>
    <w:rsid w:val="00D17E67"/>
    <w:rsid w:val="00D25BE1"/>
    <w:rsid w:val="00D2612F"/>
    <w:rsid w:val="00D26F29"/>
    <w:rsid w:val="00D33160"/>
    <w:rsid w:val="00D37EAA"/>
    <w:rsid w:val="00D5168C"/>
    <w:rsid w:val="00D717E5"/>
    <w:rsid w:val="00D76E79"/>
    <w:rsid w:val="00D77A9B"/>
    <w:rsid w:val="00D801EE"/>
    <w:rsid w:val="00D81015"/>
    <w:rsid w:val="00D90F28"/>
    <w:rsid w:val="00D92BFB"/>
    <w:rsid w:val="00D9569C"/>
    <w:rsid w:val="00D968BA"/>
    <w:rsid w:val="00DA18DD"/>
    <w:rsid w:val="00DA3F13"/>
    <w:rsid w:val="00DA3F29"/>
    <w:rsid w:val="00DB3B29"/>
    <w:rsid w:val="00DC2F4A"/>
    <w:rsid w:val="00DE6F59"/>
    <w:rsid w:val="00DF2FB8"/>
    <w:rsid w:val="00E0001E"/>
    <w:rsid w:val="00E02DD3"/>
    <w:rsid w:val="00E14A30"/>
    <w:rsid w:val="00E16634"/>
    <w:rsid w:val="00E35568"/>
    <w:rsid w:val="00E37CEE"/>
    <w:rsid w:val="00E45010"/>
    <w:rsid w:val="00E50796"/>
    <w:rsid w:val="00E57ED0"/>
    <w:rsid w:val="00E60705"/>
    <w:rsid w:val="00E76F11"/>
    <w:rsid w:val="00E773EF"/>
    <w:rsid w:val="00E9191B"/>
    <w:rsid w:val="00E95DCF"/>
    <w:rsid w:val="00E95FA5"/>
    <w:rsid w:val="00E97133"/>
    <w:rsid w:val="00EA4C6E"/>
    <w:rsid w:val="00EB1F70"/>
    <w:rsid w:val="00EB7A37"/>
    <w:rsid w:val="00EC6F52"/>
    <w:rsid w:val="00EC76F8"/>
    <w:rsid w:val="00EC7B17"/>
    <w:rsid w:val="00ED4EFA"/>
    <w:rsid w:val="00EE678F"/>
    <w:rsid w:val="00EF2748"/>
    <w:rsid w:val="00EF7C07"/>
    <w:rsid w:val="00F00A0B"/>
    <w:rsid w:val="00F02675"/>
    <w:rsid w:val="00F30D4B"/>
    <w:rsid w:val="00F355C3"/>
    <w:rsid w:val="00F41255"/>
    <w:rsid w:val="00F50B0A"/>
    <w:rsid w:val="00F5188A"/>
    <w:rsid w:val="00F51CEC"/>
    <w:rsid w:val="00F575E3"/>
    <w:rsid w:val="00F66B87"/>
    <w:rsid w:val="00F66DAC"/>
    <w:rsid w:val="00F768D9"/>
    <w:rsid w:val="00F77781"/>
    <w:rsid w:val="00F862A7"/>
    <w:rsid w:val="00F8770B"/>
    <w:rsid w:val="00F97AE4"/>
    <w:rsid w:val="00FA2F08"/>
    <w:rsid w:val="00FA4CE2"/>
    <w:rsid w:val="00FB10E0"/>
    <w:rsid w:val="00FB253F"/>
    <w:rsid w:val="00FB7A27"/>
    <w:rsid w:val="00FC22E4"/>
    <w:rsid w:val="00FD2E3B"/>
    <w:rsid w:val="00FE2E47"/>
    <w:rsid w:val="00FE66D3"/>
    <w:rsid w:val="00FE6CCC"/>
    <w:rsid w:val="01167021"/>
    <w:rsid w:val="012D0834"/>
    <w:rsid w:val="019110F6"/>
    <w:rsid w:val="01A90000"/>
    <w:rsid w:val="01B37D67"/>
    <w:rsid w:val="01C24BEA"/>
    <w:rsid w:val="023919A5"/>
    <w:rsid w:val="02BE78D1"/>
    <w:rsid w:val="02FB78BA"/>
    <w:rsid w:val="03E75DE4"/>
    <w:rsid w:val="043B2859"/>
    <w:rsid w:val="043C0DC9"/>
    <w:rsid w:val="043D6930"/>
    <w:rsid w:val="04442809"/>
    <w:rsid w:val="047864B6"/>
    <w:rsid w:val="047A4B0E"/>
    <w:rsid w:val="04992890"/>
    <w:rsid w:val="04DC535A"/>
    <w:rsid w:val="051115A9"/>
    <w:rsid w:val="05C833E4"/>
    <w:rsid w:val="05DD049C"/>
    <w:rsid w:val="061E2C52"/>
    <w:rsid w:val="06601E9D"/>
    <w:rsid w:val="06E2071F"/>
    <w:rsid w:val="071A7756"/>
    <w:rsid w:val="07265D71"/>
    <w:rsid w:val="07B24F3A"/>
    <w:rsid w:val="07B506D9"/>
    <w:rsid w:val="0820633C"/>
    <w:rsid w:val="08944754"/>
    <w:rsid w:val="08A93585"/>
    <w:rsid w:val="08AC5ECF"/>
    <w:rsid w:val="095672F6"/>
    <w:rsid w:val="09753839"/>
    <w:rsid w:val="099A1402"/>
    <w:rsid w:val="099C67A7"/>
    <w:rsid w:val="09B76843"/>
    <w:rsid w:val="0A20187F"/>
    <w:rsid w:val="0A235094"/>
    <w:rsid w:val="0A566C8F"/>
    <w:rsid w:val="0A645BDF"/>
    <w:rsid w:val="0A777D72"/>
    <w:rsid w:val="0A854E27"/>
    <w:rsid w:val="0AE13146"/>
    <w:rsid w:val="0AEC6920"/>
    <w:rsid w:val="0B1702D2"/>
    <w:rsid w:val="0BC6797E"/>
    <w:rsid w:val="0BE24F30"/>
    <w:rsid w:val="0C0A10D7"/>
    <w:rsid w:val="0C7F2E5B"/>
    <w:rsid w:val="0CB21E97"/>
    <w:rsid w:val="0CB84E47"/>
    <w:rsid w:val="0CDA74CC"/>
    <w:rsid w:val="0CEB6549"/>
    <w:rsid w:val="0E2A02E3"/>
    <w:rsid w:val="0F330401"/>
    <w:rsid w:val="0F3569F4"/>
    <w:rsid w:val="0F3E4433"/>
    <w:rsid w:val="0FD17393"/>
    <w:rsid w:val="10192DE0"/>
    <w:rsid w:val="102C5739"/>
    <w:rsid w:val="106F48FA"/>
    <w:rsid w:val="10902191"/>
    <w:rsid w:val="10C2061F"/>
    <w:rsid w:val="10DE6C44"/>
    <w:rsid w:val="10EE4FF3"/>
    <w:rsid w:val="11147E33"/>
    <w:rsid w:val="11232465"/>
    <w:rsid w:val="11914C5E"/>
    <w:rsid w:val="11EC0EDE"/>
    <w:rsid w:val="129E1037"/>
    <w:rsid w:val="12D46B1D"/>
    <w:rsid w:val="13A21396"/>
    <w:rsid w:val="14B834D1"/>
    <w:rsid w:val="14BB752E"/>
    <w:rsid w:val="14CC0BD7"/>
    <w:rsid w:val="158E295F"/>
    <w:rsid w:val="16043742"/>
    <w:rsid w:val="16105AD7"/>
    <w:rsid w:val="16140F0A"/>
    <w:rsid w:val="167F0C7B"/>
    <w:rsid w:val="16C61F43"/>
    <w:rsid w:val="17054E9F"/>
    <w:rsid w:val="170F41F1"/>
    <w:rsid w:val="171A7AE6"/>
    <w:rsid w:val="177538CE"/>
    <w:rsid w:val="17907130"/>
    <w:rsid w:val="181548D4"/>
    <w:rsid w:val="18353FCA"/>
    <w:rsid w:val="188E45DD"/>
    <w:rsid w:val="18A10168"/>
    <w:rsid w:val="18A2564E"/>
    <w:rsid w:val="18B31BD5"/>
    <w:rsid w:val="18F570AA"/>
    <w:rsid w:val="18FF528E"/>
    <w:rsid w:val="190A40AC"/>
    <w:rsid w:val="19366F44"/>
    <w:rsid w:val="19912831"/>
    <w:rsid w:val="19D87200"/>
    <w:rsid w:val="1A467A8F"/>
    <w:rsid w:val="1A752D3E"/>
    <w:rsid w:val="1A77036A"/>
    <w:rsid w:val="1ABD079B"/>
    <w:rsid w:val="1AC335F1"/>
    <w:rsid w:val="1AD43E4C"/>
    <w:rsid w:val="1AF73385"/>
    <w:rsid w:val="1B195CFF"/>
    <w:rsid w:val="1B2D302C"/>
    <w:rsid w:val="1B3C29DB"/>
    <w:rsid w:val="1B435885"/>
    <w:rsid w:val="1B497A5C"/>
    <w:rsid w:val="1B6A10C5"/>
    <w:rsid w:val="1B75010A"/>
    <w:rsid w:val="1B7A646B"/>
    <w:rsid w:val="1B98082B"/>
    <w:rsid w:val="1BC1758D"/>
    <w:rsid w:val="1BD94863"/>
    <w:rsid w:val="1C494024"/>
    <w:rsid w:val="1C7457D4"/>
    <w:rsid w:val="1D870B19"/>
    <w:rsid w:val="1DE53E08"/>
    <w:rsid w:val="1E12143B"/>
    <w:rsid w:val="1E6600E0"/>
    <w:rsid w:val="1E825425"/>
    <w:rsid w:val="1EB052D2"/>
    <w:rsid w:val="1F17615F"/>
    <w:rsid w:val="1F1809B5"/>
    <w:rsid w:val="1F2D2886"/>
    <w:rsid w:val="1F4C7B92"/>
    <w:rsid w:val="1F6440D3"/>
    <w:rsid w:val="1F900374"/>
    <w:rsid w:val="1FBE366E"/>
    <w:rsid w:val="20036CD6"/>
    <w:rsid w:val="201272EE"/>
    <w:rsid w:val="203454E9"/>
    <w:rsid w:val="20727F20"/>
    <w:rsid w:val="21211455"/>
    <w:rsid w:val="215416EA"/>
    <w:rsid w:val="220B1C36"/>
    <w:rsid w:val="22100ED4"/>
    <w:rsid w:val="226372FE"/>
    <w:rsid w:val="228C364F"/>
    <w:rsid w:val="22D53B6C"/>
    <w:rsid w:val="24397FBB"/>
    <w:rsid w:val="245C2D00"/>
    <w:rsid w:val="24A42532"/>
    <w:rsid w:val="24C148C5"/>
    <w:rsid w:val="25441B0F"/>
    <w:rsid w:val="254D76A4"/>
    <w:rsid w:val="258B0594"/>
    <w:rsid w:val="25B42D57"/>
    <w:rsid w:val="26631714"/>
    <w:rsid w:val="26F53527"/>
    <w:rsid w:val="27722100"/>
    <w:rsid w:val="27E7762B"/>
    <w:rsid w:val="282A019D"/>
    <w:rsid w:val="286B4320"/>
    <w:rsid w:val="286E03FD"/>
    <w:rsid w:val="28802A76"/>
    <w:rsid w:val="28FE508A"/>
    <w:rsid w:val="29512FA3"/>
    <w:rsid w:val="29E20999"/>
    <w:rsid w:val="2A204C93"/>
    <w:rsid w:val="2A2F6885"/>
    <w:rsid w:val="2A486994"/>
    <w:rsid w:val="2A62690C"/>
    <w:rsid w:val="2ACD195E"/>
    <w:rsid w:val="2AD26321"/>
    <w:rsid w:val="2B534150"/>
    <w:rsid w:val="2B623911"/>
    <w:rsid w:val="2BA2724C"/>
    <w:rsid w:val="2C003DB5"/>
    <w:rsid w:val="2C266217"/>
    <w:rsid w:val="2C536AED"/>
    <w:rsid w:val="2C556F3B"/>
    <w:rsid w:val="2C644809"/>
    <w:rsid w:val="2C945EAB"/>
    <w:rsid w:val="2CAA263E"/>
    <w:rsid w:val="2D412ADF"/>
    <w:rsid w:val="2D424A5A"/>
    <w:rsid w:val="2D4470C2"/>
    <w:rsid w:val="2DB55E60"/>
    <w:rsid w:val="2E18381E"/>
    <w:rsid w:val="2E1A6373"/>
    <w:rsid w:val="2E1E39C7"/>
    <w:rsid w:val="2E281D89"/>
    <w:rsid w:val="2E504E8B"/>
    <w:rsid w:val="2E5B1CD3"/>
    <w:rsid w:val="2E6C0A3C"/>
    <w:rsid w:val="2ED22075"/>
    <w:rsid w:val="2F2B24F9"/>
    <w:rsid w:val="2F3350F5"/>
    <w:rsid w:val="2F3B46E0"/>
    <w:rsid w:val="2F8701EF"/>
    <w:rsid w:val="2FC24F6B"/>
    <w:rsid w:val="3011713B"/>
    <w:rsid w:val="30361558"/>
    <w:rsid w:val="303A4909"/>
    <w:rsid w:val="3076124A"/>
    <w:rsid w:val="30A5441B"/>
    <w:rsid w:val="315D6CA9"/>
    <w:rsid w:val="31AF638E"/>
    <w:rsid w:val="31B521B5"/>
    <w:rsid w:val="31FB1B75"/>
    <w:rsid w:val="320A330A"/>
    <w:rsid w:val="320C6C33"/>
    <w:rsid w:val="327F3907"/>
    <w:rsid w:val="32B8733C"/>
    <w:rsid w:val="32FE7A22"/>
    <w:rsid w:val="335030FA"/>
    <w:rsid w:val="33F86DB7"/>
    <w:rsid w:val="34B14422"/>
    <w:rsid w:val="34E93D6A"/>
    <w:rsid w:val="35282EAE"/>
    <w:rsid w:val="35350634"/>
    <w:rsid w:val="357D5321"/>
    <w:rsid w:val="35D65717"/>
    <w:rsid w:val="35FD105C"/>
    <w:rsid w:val="36415C8F"/>
    <w:rsid w:val="36494EF7"/>
    <w:rsid w:val="36664479"/>
    <w:rsid w:val="36B8167B"/>
    <w:rsid w:val="38167E46"/>
    <w:rsid w:val="381F0FC3"/>
    <w:rsid w:val="38424F8E"/>
    <w:rsid w:val="38721E56"/>
    <w:rsid w:val="38ED5284"/>
    <w:rsid w:val="38FF410C"/>
    <w:rsid w:val="39FF5A0E"/>
    <w:rsid w:val="3A1A0F83"/>
    <w:rsid w:val="3A3F2661"/>
    <w:rsid w:val="3ABE623D"/>
    <w:rsid w:val="3AE647D7"/>
    <w:rsid w:val="3B0A6CC5"/>
    <w:rsid w:val="3B120D7E"/>
    <w:rsid w:val="3BBE34EB"/>
    <w:rsid w:val="3BD21702"/>
    <w:rsid w:val="3BF3147A"/>
    <w:rsid w:val="3C5F3756"/>
    <w:rsid w:val="3CB9698E"/>
    <w:rsid w:val="3D516E93"/>
    <w:rsid w:val="3D5E30D3"/>
    <w:rsid w:val="3D7E2A75"/>
    <w:rsid w:val="3D9F4B4D"/>
    <w:rsid w:val="3DAD3765"/>
    <w:rsid w:val="3DB06EE1"/>
    <w:rsid w:val="3E2D189B"/>
    <w:rsid w:val="3E9D6F3B"/>
    <w:rsid w:val="3F051A32"/>
    <w:rsid w:val="3F146ED8"/>
    <w:rsid w:val="3F1635AA"/>
    <w:rsid w:val="3FA074CE"/>
    <w:rsid w:val="3FB94AF8"/>
    <w:rsid w:val="3FC61C3F"/>
    <w:rsid w:val="404D47CA"/>
    <w:rsid w:val="40F03B5D"/>
    <w:rsid w:val="4166626F"/>
    <w:rsid w:val="41ED0AA4"/>
    <w:rsid w:val="420D39FE"/>
    <w:rsid w:val="421F5255"/>
    <w:rsid w:val="42201273"/>
    <w:rsid w:val="425278D3"/>
    <w:rsid w:val="42603523"/>
    <w:rsid w:val="42C265B0"/>
    <w:rsid w:val="42E57AC3"/>
    <w:rsid w:val="43912E56"/>
    <w:rsid w:val="43B26058"/>
    <w:rsid w:val="45121418"/>
    <w:rsid w:val="45577391"/>
    <w:rsid w:val="45A676B9"/>
    <w:rsid w:val="45D7243B"/>
    <w:rsid w:val="45FF3F2C"/>
    <w:rsid w:val="46585537"/>
    <w:rsid w:val="46BA7966"/>
    <w:rsid w:val="47045F55"/>
    <w:rsid w:val="470F2AB1"/>
    <w:rsid w:val="47791E4E"/>
    <w:rsid w:val="47A458AC"/>
    <w:rsid w:val="47E219D6"/>
    <w:rsid w:val="47F55E19"/>
    <w:rsid w:val="4843255E"/>
    <w:rsid w:val="48CD5186"/>
    <w:rsid w:val="48E61102"/>
    <w:rsid w:val="48FA672A"/>
    <w:rsid w:val="49C57FB7"/>
    <w:rsid w:val="4A174012"/>
    <w:rsid w:val="4A184BDC"/>
    <w:rsid w:val="4B84073E"/>
    <w:rsid w:val="4B892902"/>
    <w:rsid w:val="4B8D1F04"/>
    <w:rsid w:val="4C554F3E"/>
    <w:rsid w:val="4C782202"/>
    <w:rsid w:val="4C8E00DF"/>
    <w:rsid w:val="4CAB4C1F"/>
    <w:rsid w:val="4CEE592C"/>
    <w:rsid w:val="4DC4340F"/>
    <w:rsid w:val="4E8159F5"/>
    <w:rsid w:val="4EA429D7"/>
    <w:rsid w:val="4EE06E56"/>
    <w:rsid w:val="4EFB452B"/>
    <w:rsid w:val="4F472873"/>
    <w:rsid w:val="4F73487F"/>
    <w:rsid w:val="4F805E78"/>
    <w:rsid w:val="4F8951FC"/>
    <w:rsid w:val="4F8F6ED6"/>
    <w:rsid w:val="4FF675D8"/>
    <w:rsid w:val="500E41CC"/>
    <w:rsid w:val="500F30B3"/>
    <w:rsid w:val="50487100"/>
    <w:rsid w:val="506967B7"/>
    <w:rsid w:val="506A243C"/>
    <w:rsid w:val="507B1F9F"/>
    <w:rsid w:val="508636D0"/>
    <w:rsid w:val="508A09B7"/>
    <w:rsid w:val="50993DF6"/>
    <w:rsid w:val="50A66C2C"/>
    <w:rsid w:val="50B73B70"/>
    <w:rsid w:val="50DB0B01"/>
    <w:rsid w:val="50EE6B11"/>
    <w:rsid w:val="50F078A4"/>
    <w:rsid w:val="511025F8"/>
    <w:rsid w:val="51152C4B"/>
    <w:rsid w:val="51221B72"/>
    <w:rsid w:val="51364164"/>
    <w:rsid w:val="517B1FE6"/>
    <w:rsid w:val="51D97F23"/>
    <w:rsid w:val="520F7936"/>
    <w:rsid w:val="524B0847"/>
    <w:rsid w:val="5284176F"/>
    <w:rsid w:val="52D26609"/>
    <w:rsid w:val="52DD59C3"/>
    <w:rsid w:val="530B2320"/>
    <w:rsid w:val="539E78F4"/>
    <w:rsid w:val="545B2233"/>
    <w:rsid w:val="54922459"/>
    <w:rsid w:val="5560103A"/>
    <w:rsid w:val="55A855A3"/>
    <w:rsid w:val="55C36A8F"/>
    <w:rsid w:val="565459A2"/>
    <w:rsid w:val="56662563"/>
    <w:rsid w:val="568821E3"/>
    <w:rsid w:val="56F00D33"/>
    <w:rsid w:val="57104A45"/>
    <w:rsid w:val="572C3F2D"/>
    <w:rsid w:val="573814AD"/>
    <w:rsid w:val="57420547"/>
    <w:rsid w:val="5752405D"/>
    <w:rsid w:val="57D46247"/>
    <w:rsid w:val="58CE22FF"/>
    <w:rsid w:val="5955281A"/>
    <w:rsid w:val="599A14C1"/>
    <w:rsid w:val="59B401B6"/>
    <w:rsid w:val="59EB305D"/>
    <w:rsid w:val="5A274B2F"/>
    <w:rsid w:val="5A957DBF"/>
    <w:rsid w:val="5A976CC1"/>
    <w:rsid w:val="5AC0498F"/>
    <w:rsid w:val="5B604B0A"/>
    <w:rsid w:val="5B857CF1"/>
    <w:rsid w:val="5B8D454E"/>
    <w:rsid w:val="5B96641C"/>
    <w:rsid w:val="5BC21534"/>
    <w:rsid w:val="5BC70CAB"/>
    <w:rsid w:val="5BE92EA1"/>
    <w:rsid w:val="5BF25921"/>
    <w:rsid w:val="5CA810E4"/>
    <w:rsid w:val="5CD244D0"/>
    <w:rsid w:val="5CE63078"/>
    <w:rsid w:val="5D0C0E65"/>
    <w:rsid w:val="5D245032"/>
    <w:rsid w:val="5D390371"/>
    <w:rsid w:val="5DE91192"/>
    <w:rsid w:val="5E7201F3"/>
    <w:rsid w:val="5E8B1981"/>
    <w:rsid w:val="5F934E07"/>
    <w:rsid w:val="5FCD095B"/>
    <w:rsid w:val="60301526"/>
    <w:rsid w:val="61397CB8"/>
    <w:rsid w:val="61754B0B"/>
    <w:rsid w:val="61856BBC"/>
    <w:rsid w:val="6211788E"/>
    <w:rsid w:val="628438F9"/>
    <w:rsid w:val="628552F0"/>
    <w:rsid w:val="62A634FA"/>
    <w:rsid w:val="62DF1757"/>
    <w:rsid w:val="62E60667"/>
    <w:rsid w:val="63050EFA"/>
    <w:rsid w:val="63364514"/>
    <w:rsid w:val="63406D56"/>
    <w:rsid w:val="63CC1882"/>
    <w:rsid w:val="63D274B0"/>
    <w:rsid w:val="641241B9"/>
    <w:rsid w:val="64443D8C"/>
    <w:rsid w:val="64486101"/>
    <w:rsid w:val="644C45EA"/>
    <w:rsid w:val="64750DB0"/>
    <w:rsid w:val="64AE5E12"/>
    <w:rsid w:val="64B3252D"/>
    <w:rsid w:val="64C50BB3"/>
    <w:rsid w:val="652B4339"/>
    <w:rsid w:val="657B465A"/>
    <w:rsid w:val="658739FC"/>
    <w:rsid w:val="659D4AD6"/>
    <w:rsid w:val="663E4E0E"/>
    <w:rsid w:val="66596E28"/>
    <w:rsid w:val="666A3104"/>
    <w:rsid w:val="669C7E97"/>
    <w:rsid w:val="66D77960"/>
    <w:rsid w:val="66E0059C"/>
    <w:rsid w:val="673B779E"/>
    <w:rsid w:val="676E2D8F"/>
    <w:rsid w:val="67E25D94"/>
    <w:rsid w:val="67E72F5D"/>
    <w:rsid w:val="67F505E1"/>
    <w:rsid w:val="688844EA"/>
    <w:rsid w:val="68B53950"/>
    <w:rsid w:val="68F341A2"/>
    <w:rsid w:val="69005BDE"/>
    <w:rsid w:val="693F6EC5"/>
    <w:rsid w:val="696176EC"/>
    <w:rsid w:val="69853890"/>
    <w:rsid w:val="69A571C0"/>
    <w:rsid w:val="6A042207"/>
    <w:rsid w:val="6A1F037D"/>
    <w:rsid w:val="6A281FC9"/>
    <w:rsid w:val="6A2A3341"/>
    <w:rsid w:val="6A2F1887"/>
    <w:rsid w:val="6A8D3291"/>
    <w:rsid w:val="6A946F02"/>
    <w:rsid w:val="6AB92D63"/>
    <w:rsid w:val="6ABD2907"/>
    <w:rsid w:val="6ADF66F9"/>
    <w:rsid w:val="6AE17D21"/>
    <w:rsid w:val="6BDE78B4"/>
    <w:rsid w:val="6BDF0F2A"/>
    <w:rsid w:val="6BE53633"/>
    <w:rsid w:val="6BFE39CA"/>
    <w:rsid w:val="6C15533F"/>
    <w:rsid w:val="6C43576E"/>
    <w:rsid w:val="6C876D63"/>
    <w:rsid w:val="6C935D6E"/>
    <w:rsid w:val="6C9643D2"/>
    <w:rsid w:val="6C9E4CD2"/>
    <w:rsid w:val="6CCB0BDE"/>
    <w:rsid w:val="6CF57BE4"/>
    <w:rsid w:val="6D50579F"/>
    <w:rsid w:val="6D9E7D7B"/>
    <w:rsid w:val="6DA13DDE"/>
    <w:rsid w:val="6E1B00C5"/>
    <w:rsid w:val="6E367F6E"/>
    <w:rsid w:val="6F3754C4"/>
    <w:rsid w:val="6F8C6DFC"/>
    <w:rsid w:val="6FCB14E2"/>
    <w:rsid w:val="6FDA7857"/>
    <w:rsid w:val="70117845"/>
    <w:rsid w:val="704E147F"/>
    <w:rsid w:val="707C1D12"/>
    <w:rsid w:val="71792D7A"/>
    <w:rsid w:val="718266EF"/>
    <w:rsid w:val="71C20E19"/>
    <w:rsid w:val="72615B12"/>
    <w:rsid w:val="726461F2"/>
    <w:rsid w:val="72A85107"/>
    <w:rsid w:val="72B0202F"/>
    <w:rsid w:val="73521F22"/>
    <w:rsid w:val="73816632"/>
    <w:rsid w:val="73C2767D"/>
    <w:rsid w:val="74805436"/>
    <w:rsid w:val="74C21FCB"/>
    <w:rsid w:val="74CF3AD7"/>
    <w:rsid w:val="751A2FBB"/>
    <w:rsid w:val="75250BD4"/>
    <w:rsid w:val="754261F8"/>
    <w:rsid w:val="759D4D87"/>
    <w:rsid w:val="75AB7D9A"/>
    <w:rsid w:val="75AE02A8"/>
    <w:rsid w:val="760741E6"/>
    <w:rsid w:val="765A6283"/>
    <w:rsid w:val="76C55795"/>
    <w:rsid w:val="77194B85"/>
    <w:rsid w:val="77197F52"/>
    <w:rsid w:val="771D0ACE"/>
    <w:rsid w:val="772C6536"/>
    <w:rsid w:val="77957FC2"/>
    <w:rsid w:val="785F50BA"/>
    <w:rsid w:val="78852E0B"/>
    <w:rsid w:val="79350734"/>
    <w:rsid w:val="795243ED"/>
    <w:rsid w:val="795D0438"/>
    <w:rsid w:val="79B67474"/>
    <w:rsid w:val="79D01E98"/>
    <w:rsid w:val="79EA2029"/>
    <w:rsid w:val="7A1329B3"/>
    <w:rsid w:val="7A5C0E0B"/>
    <w:rsid w:val="7AC63248"/>
    <w:rsid w:val="7BE86913"/>
    <w:rsid w:val="7C2566F1"/>
    <w:rsid w:val="7C3F14CC"/>
    <w:rsid w:val="7CFB6488"/>
    <w:rsid w:val="7D0067F8"/>
    <w:rsid w:val="7D233A77"/>
    <w:rsid w:val="7D310E5D"/>
    <w:rsid w:val="7D9639EB"/>
    <w:rsid w:val="7DED55A8"/>
    <w:rsid w:val="7E036EA8"/>
    <w:rsid w:val="7E44163D"/>
    <w:rsid w:val="7E9430A7"/>
    <w:rsid w:val="7EE755E0"/>
    <w:rsid w:val="7EEA7C93"/>
    <w:rsid w:val="7FAB3EDD"/>
    <w:rsid w:val="7FCF4CC3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7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autoSpaceDE/>
      <w:autoSpaceDN/>
      <w:spacing w:before="120" w:after="120"/>
    </w:pPr>
    <w:rPr>
      <w:rFonts w:ascii="Arial" w:hAnsi="Arial" w:cs="Times New Roman" w:eastAsiaTheme="minorEastAsia"/>
      <w:sz w:val="21"/>
      <w:szCs w:val="20"/>
      <w:lang w:val="en-US" w:eastAsia="zh-CN" w:bidi="ar-SA"/>
    </w:rPr>
  </w:style>
  <w:style w:type="paragraph" w:styleId="2">
    <w:name w:val="heading 1"/>
    <w:next w:val="3"/>
    <w:qFormat/>
    <w:uiPriority w:val="7"/>
    <w:pPr>
      <w:autoSpaceDE w:val="0"/>
      <w:autoSpaceDN w:val="0"/>
      <w:spacing w:before="100" w:beforeLines="100" w:after="100" w:afterLines="100" w:line="240" w:lineRule="auto"/>
      <w:ind w:left="0"/>
      <w:jc w:val="left"/>
      <w:outlineLvl w:val="0"/>
    </w:pPr>
    <w:rPr>
      <w:rFonts w:cs="Times New Roman" w:asciiTheme="majorAscii" w:hAnsiTheme="majorAscii" w:eastAsiaTheme="majorEastAsia"/>
      <w:b/>
      <w:sz w:val="44"/>
      <w:szCs w:val="48"/>
      <w:lang w:val="en-US" w:eastAsia="zh-CN" w:bidi="ar-SA"/>
    </w:rPr>
  </w:style>
  <w:style w:type="paragraph" w:styleId="4">
    <w:name w:val="heading 2"/>
    <w:next w:val="1"/>
    <w:qFormat/>
    <w:uiPriority w:val="8"/>
    <w:pPr>
      <w:autoSpaceDE w:val="0"/>
      <w:autoSpaceDN w:val="0"/>
      <w:spacing w:before="120" w:after="120"/>
      <w:outlineLvl w:val="1"/>
    </w:pPr>
    <w:rPr>
      <w:rFonts w:ascii="Calibri" w:hAnsi="Calibri" w:cs="Times New Roman" w:eastAsiaTheme="majorEastAsia"/>
      <w:b/>
      <w:sz w:val="28"/>
      <w:szCs w:val="21"/>
      <w:lang w:val="en-US" w:eastAsia="zh-CN" w:bidi="ar-SA"/>
    </w:rPr>
  </w:style>
  <w:style w:type="paragraph" w:styleId="5">
    <w:name w:val="heading 3"/>
    <w:next w:val="1"/>
    <w:qFormat/>
    <w:uiPriority w:val="9"/>
    <w:pPr>
      <w:autoSpaceDE w:val="0"/>
      <w:autoSpaceDN w:val="0"/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6">
    <w:name w:val="heading 4"/>
    <w:next w:val="1"/>
    <w:qFormat/>
    <w:uiPriority w:val="10"/>
    <w:pPr>
      <w:autoSpaceDE w:val="0"/>
      <w:autoSpaceDN w:val="0"/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7">
    <w:name w:val="heading 5"/>
    <w:next w:val="1"/>
    <w:qFormat/>
    <w:uiPriority w:val="11"/>
    <w:pPr>
      <w:autoSpaceDE w:val="0"/>
      <w:autoSpaceDN w:val="0"/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8">
    <w:name w:val="heading 6"/>
    <w:next w:val="1"/>
    <w:qFormat/>
    <w:uiPriority w:val="12"/>
    <w:pPr>
      <w:autoSpaceDE w:val="0"/>
      <w:autoSpaceDN w:val="0"/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9">
    <w:name w:val="heading 7"/>
    <w:next w:val="1"/>
    <w:qFormat/>
    <w:uiPriority w:val="13"/>
    <w:pPr>
      <w:autoSpaceDE w:val="0"/>
      <w:autoSpaceDN w:val="0"/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8"/>
    <w:next w:val="1"/>
    <w:qFormat/>
    <w:uiPriority w:val="14"/>
    <w:pPr>
      <w:autoSpaceDE w:val="0"/>
      <w:autoSpaceDN w:val="0"/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1">
    <w:name w:val="heading 9"/>
    <w:next w:val="1"/>
    <w:qFormat/>
    <w:uiPriority w:val="15"/>
    <w:pPr>
      <w:autoSpaceDE w:val="0"/>
      <w:autoSpaceDN w:val="0"/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7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next w:val="1"/>
    <w:unhideWhenUsed/>
    <w:qFormat/>
    <w:uiPriority w:val="28"/>
    <w:pPr>
      <w:spacing w:beforeLines="38" w:afterLines="38"/>
      <w:jc w:val="left"/>
    </w:pPr>
    <w:rPr>
      <w:rFonts w:ascii="Times New Roman" w:hAnsi="Times New Roman" w:eastAsia="宋体" w:cs="Times New Roman"/>
      <w:b/>
      <w:bCs/>
      <w:sz w:val="20"/>
      <w:szCs w:val="20"/>
    </w:rPr>
  </w:style>
  <w:style w:type="paragraph" w:styleId="12">
    <w:name w:val="toc 7"/>
    <w:next w:val="1"/>
    <w:unhideWhenUsed/>
    <w:qFormat/>
    <w:uiPriority w:val="34"/>
    <w:pPr>
      <w:ind w:left="126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3">
    <w:name w:val="Document Map"/>
    <w:basedOn w:val="1"/>
    <w:link w:val="5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Body Text"/>
    <w:basedOn w:val="1"/>
    <w:qFormat/>
    <w:uiPriority w:val="0"/>
    <w:rPr>
      <w:rFonts w:ascii="Arial" w:hAnsi="Arial"/>
      <w:sz w:val="21"/>
      <w:szCs w:val="28"/>
    </w:rPr>
  </w:style>
  <w:style w:type="paragraph" w:styleId="15">
    <w:name w:val="toc 5"/>
    <w:next w:val="1"/>
    <w:unhideWhenUsed/>
    <w:qFormat/>
    <w:uiPriority w:val="32"/>
    <w:pPr>
      <w:ind w:left="84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6">
    <w:name w:val="toc 3"/>
    <w:next w:val="1"/>
    <w:unhideWhenUsed/>
    <w:qFormat/>
    <w:uiPriority w:val="30"/>
    <w:pPr>
      <w:ind w:left="420"/>
      <w:jc w:val="left"/>
    </w:pPr>
    <w:rPr>
      <w:rFonts w:ascii="Times New Roman" w:hAnsi="Times New Roman" w:eastAsia="宋体" w:cs="Times New Roman"/>
      <w:i/>
      <w:iCs/>
      <w:sz w:val="20"/>
      <w:szCs w:val="20"/>
    </w:rPr>
  </w:style>
  <w:style w:type="paragraph" w:styleId="17">
    <w:name w:val="toc 8"/>
    <w:next w:val="1"/>
    <w:unhideWhenUsed/>
    <w:qFormat/>
    <w:uiPriority w:val="35"/>
    <w:pPr>
      <w:ind w:left="147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8">
    <w:name w:val="Balloon Text"/>
    <w:basedOn w:val="1"/>
    <w:link w:val="54"/>
    <w:semiHidden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5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0">
    <w:name w:val="header"/>
    <w:basedOn w:val="1"/>
    <w:link w:val="5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4"/>
    <w:next w:val="1"/>
    <w:unhideWhenUsed/>
    <w:qFormat/>
    <w:uiPriority w:val="31"/>
    <w:pPr>
      <w:ind w:left="63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2">
    <w:name w:val="Subtitle"/>
    <w:qFormat/>
    <w:uiPriority w:val="16"/>
    <w:pPr>
      <w:autoSpaceDE w:val="0"/>
      <w:autoSpaceDN w:val="0"/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3">
    <w:name w:val="toc 6"/>
    <w:next w:val="1"/>
    <w:unhideWhenUsed/>
    <w:qFormat/>
    <w:uiPriority w:val="33"/>
    <w:pPr>
      <w:ind w:left="105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4">
    <w:name w:val="toc 2"/>
    <w:next w:val="1"/>
    <w:unhideWhenUsed/>
    <w:qFormat/>
    <w:uiPriority w:val="29"/>
    <w:pPr>
      <w:ind w:left="210"/>
      <w:jc w:val="left"/>
    </w:pPr>
    <w:rPr>
      <w:rFonts w:ascii="Times New Roman" w:hAnsi="Times New Roman" w:eastAsia="宋体" w:cs="Times New Roman"/>
      <w:smallCaps/>
      <w:sz w:val="20"/>
      <w:szCs w:val="20"/>
    </w:rPr>
  </w:style>
  <w:style w:type="paragraph" w:styleId="25">
    <w:name w:val="toc 9"/>
    <w:next w:val="1"/>
    <w:unhideWhenUsed/>
    <w:qFormat/>
    <w:uiPriority w:val="36"/>
    <w:pPr>
      <w:ind w:left="168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6">
    <w:name w:val="Title"/>
    <w:qFormat/>
    <w:uiPriority w:val="6"/>
    <w:pPr>
      <w:autoSpaceDE w:val="0"/>
      <w:autoSpaceDN w:val="0"/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8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9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table" w:styleId="31">
    <w:name w:val="Table Grid"/>
    <w:basedOn w:val="30"/>
    <w:qFormat/>
    <w:uiPriority w:val="37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2">
    <w:name w:val="No Spacing"/>
    <w:qFormat/>
    <w:uiPriority w:val="5"/>
    <w:pPr>
      <w:autoSpaceDE w:val="0"/>
      <w:autoSpaceDN w:val="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33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4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5">
    <w:name w:val="Quote"/>
    <w:qFormat/>
    <w:uiPriority w:val="21"/>
    <w:pPr>
      <w:autoSpaceDE w:val="0"/>
      <w:autoSpaceDN w:val="0"/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styleId="36">
    <w:name w:val="Intense Quote"/>
    <w:qFormat/>
    <w:uiPriority w:val="22"/>
    <w:pPr>
      <w:autoSpaceDE w:val="0"/>
      <w:autoSpaceDN w:val="0"/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7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8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9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40">
    <w:name w:val="List Paragraph"/>
    <w:basedOn w:val="1"/>
    <w:qFormat/>
    <w:uiPriority w:val="26"/>
    <w:pPr>
      <w:ind w:left="840" w:hanging="720"/>
    </w:pPr>
    <w:rPr>
      <w:rFonts w:ascii="宋体" w:hAnsi="宋体" w:eastAsia="宋体"/>
    </w:rPr>
  </w:style>
  <w:style w:type="paragraph" w:customStyle="1" w:styleId="41">
    <w:name w:val="TOC Heading"/>
    <w:unhideWhenUsed/>
    <w:qFormat/>
    <w:uiPriority w:val="27"/>
    <w:pPr>
      <w:autoSpaceDE w:val="0"/>
      <w:autoSpaceDN w:val="0"/>
    </w:pPr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table" w:customStyle="1" w:styleId="42">
    <w:name w:val="Table Normal"/>
    <w:semiHidden/>
    <w:unhideWhenUsed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3">
    <w:name w:val="目录 11"/>
    <w:basedOn w:val="1"/>
    <w:qFormat/>
    <w:uiPriority w:val="0"/>
    <w:pPr>
      <w:ind w:left="120"/>
    </w:pPr>
    <w:rPr>
      <w:b/>
      <w:szCs w:val="28"/>
    </w:rPr>
  </w:style>
  <w:style w:type="paragraph" w:customStyle="1" w:styleId="44">
    <w:name w:val="目录 21"/>
    <w:basedOn w:val="1"/>
    <w:qFormat/>
    <w:uiPriority w:val="0"/>
    <w:pPr>
      <w:ind w:left="800"/>
    </w:pPr>
    <w:rPr>
      <w:szCs w:val="28"/>
    </w:rPr>
  </w:style>
  <w:style w:type="paragraph" w:customStyle="1" w:styleId="45">
    <w:name w:val="目录 31"/>
    <w:basedOn w:val="1"/>
    <w:qFormat/>
    <w:uiPriority w:val="0"/>
    <w:pPr>
      <w:ind w:left="800"/>
    </w:pPr>
    <w:rPr>
      <w:rFonts w:ascii="宋体" w:hAnsi="宋体" w:eastAsia="宋体"/>
      <w:b/>
      <w:i/>
    </w:rPr>
  </w:style>
  <w:style w:type="paragraph" w:customStyle="1" w:styleId="46">
    <w:name w:val="标题 11"/>
    <w:basedOn w:val="1"/>
    <w:qFormat/>
    <w:uiPriority w:val="0"/>
    <w:pPr>
      <w:ind w:hanging="720"/>
    </w:pPr>
    <w:rPr>
      <w:rFonts w:ascii="宋体" w:hAnsi="宋体" w:eastAsia="宋体"/>
      <w:sz w:val="64"/>
      <w:szCs w:val="64"/>
    </w:rPr>
  </w:style>
  <w:style w:type="paragraph" w:customStyle="1" w:styleId="47">
    <w:name w:val="标题 21"/>
    <w:basedOn w:val="1"/>
    <w:qFormat/>
    <w:uiPriority w:val="0"/>
    <w:pPr>
      <w:ind w:left="840" w:hanging="720"/>
    </w:pPr>
    <w:rPr>
      <w:rFonts w:ascii="宋体" w:hAnsi="宋体" w:eastAsia="宋体"/>
      <w:sz w:val="44"/>
      <w:szCs w:val="44"/>
    </w:rPr>
  </w:style>
  <w:style w:type="paragraph" w:customStyle="1" w:styleId="48">
    <w:name w:val="标题 31"/>
    <w:basedOn w:val="1"/>
    <w:qFormat/>
    <w:uiPriority w:val="0"/>
    <w:pPr>
      <w:ind w:left="2060"/>
    </w:pPr>
    <w:rPr>
      <w:rFonts w:ascii="宋体" w:hAnsi="宋体" w:eastAsia="宋体"/>
      <w:sz w:val="36"/>
      <w:szCs w:val="36"/>
    </w:rPr>
  </w:style>
  <w:style w:type="paragraph" w:customStyle="1" w:styleId="49">
    <w:name w:val="标题 41"/>
    <w:basedOn w:val="1"/>
    <w:qFormat/>
    <w:uiPriority w:val="0"/>
    <w:pPr>
      <w:ind w:right="22"/>
      <w:jc w:val="center"/>
    </w:pPr>
    <w:rPr>
      <w:b/>
      <w:szCs w:val="28"/>
    </w:rPr>
  </w:style>
  <w:style w:type="paragraph" w:customStyle="1" w:styleId="50">
    <w:name w:val="Table Paragraph"/>
    <w:basedOn w:val="1"/>
    <w:qFormat/>
    <w:uiPriority w:val="0"/>
  </w:style>
  <w:style w:type="character" w:customStyle="1" w:styleId="51">
    <w:name w:val="文档结构图 Char"/>
    <w:basedOn w:val="27"/>
    <w:link w:val="13"/>
    <w:semiHidden/>
    <w:qFormat/>
    <w:uiPriority w:val="99"/>
    <w:rPr>
      <w:rFonts w:ascii="宋体" w:hAnsi="Arial"/>
      <w:sz w:val="18"/>
      <w:szCs w:val="18"/>
    </w:rPr>
  </w:style>
  <w:style w:type="character" w:customStyle="1" w:styleId="52">
    <w:name w:val="页眉 Char"/>
    <w:basedOn w:val="27"/>
    <w:link w:val="20"/>
    <w:qFormat/>
    <w:uiPriority w:val="99"/>
    <w:rPr>
      <w:rFonts w:ascii="Arial" w:hAnsi="Arial" w:eastAsia="Arial"/>
      <w:sz w:val="18"/>
      <w:szCs w:val="18"/>
    </w:rPr>
  </w:style>
  <w:style w:type="character" w:customStyle="1" w:styleId="53">
    <w:name w:val="页脚 Char"/>
    <w:basedOn w:val="27"/>
    <w:link w:val="19"/>
    <w:qFormat/>
    <w:uiPriority w:val="99"/>
    <w:rPr>
      <w:rFonts w:ascii="Arial" w:hAnsi="Arial" w:eastAsia="Arial"/>
      <w:sz w:val="18"/>
      <w:szCs w:val="18"/>
    </w:rPr>
  </w:style>
  <w:style w:type="character" w:customStyle="1" w:styleId="54">
    <w:name w:val="批注框文本 Char"/>
    <w:basedOn w:val="27"/>
    <w:link w:val="18"/>
    <w:semiHidden/>
    <w:qFormat/>
    <w:uiPriority w:val="99"/>
    <w:rPr>
      <w:rFonts w:ascii="Arial" w:hAnsi="Arial" w:eastAsia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oc\docc\&#32439;&#32321;&#22810;&#24425;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7CBF0-B792-490E-8CBB-6EFD219C46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18</Pages>
  <Words>2614</Words>
  <Characters>14902</Characters>
  <Lines>124</Lines>
  <Paragraphs>34</Paragraphs>
  <TotalTime>3</TotalTime>
  <ScaleCrop>false</ScaleCrop>
  <LinksUpToDate>false</LinksUpToDate>
  <CharactersWithSpaces>17482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2018-05-29T01:42:00Z</dcterms:created>
  <dc:creator>bingdian001.com</dc:creator>
  <cp:lastModifiedBy>掩sh</cp:lastModifiedBy>
  <dcterms:modified xsi:type="dcterms:W3CDTF">2018-12-18T01:34:00Z</dcterms:modified>
  <dc:subject>bingdian001.com</dc:subject>
  <dc:title>bingdian001.com</dc:title>
  <cp:revision>1113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