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  <w:lang w:val="en-US" w:eastAsia="zh-CN"/>
        </w:rPr>
        <w:t>文章</w:t>
      </w:r>
      <w:r>
        <w:rPr>
          <w:rFonts w:hint="eastAsia" w:ascii="宋体" w:hAnsi="宋体" w:eastAsia="宋体"/>
          <w:sz w:val="64"/>
          <w:szCs w:val="64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/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"http://art.zhangliangclub.xyz"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0"/>
          <w:rFonts w:hint="eastAsia"/>
          <w:lang w:val="en-US" w:eastAsia="zh-CN"/>
        </w:rPr>
        <w:t>http://art.zhangliangclub.xyz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2"/>
      </w:pPr>
      <w:bookmarkStart w:id="0" w:name="_Toc30863"/>
      <w:bookmarkStart w:id="1" w:name="_Toc29167"/>
      <w:r>
        <w:rPr>
          <w:rFonts w:hint="eastAsia"/>
          <w:lang w:val="en-US" w:eastAsia="zh-CN"/>
        </w:rPr>
        <w:t>1、</w:t>
      </w:r>
      <w:r>
        <w:rPr>
          <w:rFonts w:hint="eastAsia"/>
        </w:rPr>
        <w:t>加密</w:t>
      </w:r>
      <w:bookmarkEnd w:id="0"/>
      <w:bookmarkEnd w:id="1"/>
    </w:p>
    <w:p>
      <w:r>
        <w:rPr>
          <w:rFonts w:hint="eastAsia"/>
        </w:rPr>
        <w:t>接口访问必带app_id,sign签名字段</w:t>
      </w:r>
    </w:p>
    <w:p>
      <w:r>
        <w:rPr>
          <w:rFonts w:hint="eastAsia"/>
        </w:rPr>
        <w:t>sign签名生成规则：</w:t>
      </w:r>
    </w:p>
    <w:p>
      <w:r>
        <w:rPr>
          <w:rFonts w:hint="eastAsia"/>
        </w:rPr>
        <w:t>1、将参数按照 key 进行字典升序后，以“key1=value1&amp;key2=value2…”的形式拼接起来</w:t>
      </w:r>
    </w:p>
    <w:p>
      <w:r>
        <w:rPr>
          <w:rFonts w:hint="eastAsia"/>
        </w:rPr>
        <w:t>2、在字符串尾部拼接 app_secret（需要app_secret参数名）</w:t>
      </w:r>
    </w:p>
    <w:p>
      <w:r>
        <w:rPr>
          <w:rFonts w:hint="eastAsia"/>
        </w:rPr>
        <w:t>3、再字符串尾部拼接当前时间戳（直接拼接，无参数名）</w:t>
      </w:r>
    </w:p>
    <w:p>
      <w:r>
        <w:rPr>
          <w:rFonts w:hint="eastAsia"/>
        </w:rPr>
        <w:t>4、进行 MD5 后得到的密文。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r>
        <w:rPr>
          <w:rFonts w:hint="eastAsia"/>
        </w:rPr>
        <w:t>签名参数列表：</w:t>
      </w:r>
    </w:p>
    <w:p>
      <w:r>
        <w:t>app_id=123</w:t>
      </w:r>
    </w:p>
    <w:p>
      <w:r>
        <w:t>foo=1</w:t>
      </w:r>
    </w:p>
    <w:p>
      <w:r>
        <w:t>bar=2</w:t>
      </w:r>
    </w:p>
    <w:p>
      <w:r>
        <w:t>baz=3</w:t>
      </w:r>
    </w:p>
    <w:p>
      <w:r>
        <w:rPr>
          <w:rFonts w:hint="eastAsia"/>
        </w:rPr>
        <w:t>那么， sign 的值为 MD5(“app_id=123&amp;bar=2&amp;baz=3&amp;foo=1&amp;app_secret=aabbcc1122334455”)</w:t>
      </w:r>
    </w:p>
    <w:p/>
    <w:p>
      <w:r>
        <w:rPr>
          <w:rFonts w:hint="eastAsia"/>
        </w:rPr>
        <w:t>测试app_id     :ttc2018</w:t>
      </w:r>
    </w:p>
    <w:p>
      <w:r>
        <w:rPr>
          <w:rFonts w:hint="eastAsia"/>
        </w:rPr>
        <w:t>测试app_secret :ttashjdjaksjdakj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2-1-1 用户注册</w:t>
      </w:r>
    </w:p>
    <w:p>
      <w:pPr>
        <w:rPr>
          <w:rFonts w:hint="eastAsia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/user_register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user_pwd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用户密码（md5加密）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返回数据，详情见下表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2-1-2 用户登陆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/user_</w:t>
      </w:r>
      <w:r>
        <w:rPr>
          <w:rFonts w:hint="eastAsia"/>
          <w:lang w:val="en-US" w:eastAsia="zh-CN"/>
        </w:rPr>
        <w:t>login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user_pwd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用户密码（md5加密）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返回数据，详情见下表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2-2-1 用户添加微博号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add_wb_acc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2-2-2 用户添加微信号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/add_wx_acc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2-2-3 停止微博采集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del</w:t>
      </w:r>
      <w:r>
        <w:rPr>
          <w:rFonts w:hint="eastAsia"/>
        </w:rPr>
        <w:t>_w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2-2-4 停止微信采集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del</w:t>
      </w:r>
      <w:r>
        <w:rPr>
          <w:rFonts w:hint="eastAsia"/>
        </w:rPr>
        <w:t>_w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2-3-1 微博文章列表</w:t>
      </w:r>
    </w:p>
    <w:p>
      <w:r>
        <w:rPr>
          <w:rFonts w:hint="eastAsia"/>
        </w:rPr>
        <w:t>请求地址：/api/project/get_wb_art_list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t>wb_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微博ID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 获取客户所有微博内容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strike/>
                <w:dstrike w:val="0"/>
                <w:highlight w:val="red"/>
                <w:lang w:val="en-US" w:eastAsia="zh-CN"/>
              </w:rPr>
              <w:t>多传：用逗号分隔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timestamp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客户服务器最后读取内容时间（时间戳）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不传/传空：不限时间段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传入时间戳：输出为这个timestamp以后采集到的内容;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微博field_id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wb_text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wb_source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pic_urls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图片地址，没有为空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video_urls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视频地址，没有为空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wb_author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wb_url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微博昵称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2-3-1 微信文章列表</w:t>
      </w:r>
    </w:p>
    <w:p>
      <w:r>
        <w:rPr>
          <w:rFonts w:hint="eastAsia"/>
        </w:rPr>
        <w:t>请求地址：/api/project/get_wx_art_list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2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3376"/>
        <w:gridCol w:w="2375"/>
        <w:gridCol w:w="383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wx_account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微信公众号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 获取客户所有公众号文章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/>
                <w:dstrike w:val="0"/>
                <w:highlight w:val="red"/>
                <w:lang w:val="en-US" w:eastAsia="zh-CN"/>
              </w:rPr>
              <w:t>多传：用逗号分隔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timestamp</w:t>
            </w:r>
          </w:p>
        </w:tc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客户服务器最后读取内容时间（时间戳）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不传/传空：不限时间段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传入时间戳：输出为这个timestamp以后采集到的内容;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field_id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文章field_id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digest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pub_date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cover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content_html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wx_user_name</w:t>
            </w:r>
            <w:bookmarkStart w:id="2" w:name="_GoBack"/>
            <w:bookmarkEnd w:id="2"/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公众号昵称</w:t>
            </w:r>
          </w:p>
        </w:tc>
      </w:tr>
    </w:tbl>
    <w:p/>
    <w:p/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0" w:after="0"/>
        <w:ind w:firstLine="280"/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tabs>
          <w:tab w:val="left" w:pos="4345"/>
        </w:tabs>
        <w:jc w:val="left"/>
        <w:rPr>
          <w:lang w:val="en-US" w:eastAsia="zh-CN"/>
        </w:rPr>
      </w:pPr>
      <w:r>
        <w:rPr>
          <w:rFonts w:hint="eastAsia" w:cs="Times New Roman"/>
          <w:sz w:val="21"/>
          <w:szCs w:val="20"/>
          <w:lang w:val="en-US" w:eastAsia="zh-CN" w:bidi="ar-SA"/>
        </w:rPr>
        <w:tab/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77CA2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6AD8"/>
    <w:rsid w:val="006577D5"/>
    <w:rsid w:val="00662F1A"/>
    <w:rsid w:val="00667440"/>
    <w:rsid w:val="0067687E"/>
    <w:rsid w:val="00685314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55F3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4434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17193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0356"/>
    <w:rsid w:val="009D3F8A"/>
    <w:rsid w:val="009E336A"/>
    <w:rsid w:val="009E7645"/>
    <w:rsid w:val="009F4F59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729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1149E"/>
    <w:rsid w:val="00D17E67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A60B2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0D4B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167021"/>
    <w:rsid w:val="012D0834"/>
    <w:rsid w:val="0161255A"/>
    <w:rsid w:val="019110F6"/>
    <w:rsid w:val="01A90000"/>
    <w:rsid w:val="01B37D67"/>
    <w:rsid w:val="01B470EA"/>
    <w:rsid w:val="01B60765"/>
    <w:rsid w:val="01C24BEA"/>
    <w:rsid w:val="01FE022A"/>
    <w:rsid w:val="020F289C"/>
    <w:rsid w:val="022F7990"/>
    <w:rsid w:val="023804D9"/>
    <w:rsid w:val="023919A5"/>
    <w:rsid w:val="027143B4"/>
    <w:rsid w:val="027B3860"/>
    <w:rsid w:val="027F6EB5"/>
    <w:rsid w:val="02A13887"/>
    <w:rsid w:val="02BE78D1"/>
    <w:rsid w:val="02FB78BA"/>
    <w:rsid w:val="033964B9"/>
    <w:rsid w:val="03D6784E"/>
    <w:rsid w:val="03E22B2F"/>
    <w:rsid w:val="03E75DE4"/>
    <w:rsid w:val="043B2859"/>
    <w:rsid w:val="043C0DC9"/>
    <w:rsid w:val="043D6930"/>
    <w:rsid w:val="04442809"/>
    <w:rsid w:val="047864B6"/>
    <w:rsid w:val="047A4B0E"/>
    <w:rsid w:val="04992890"/>
    <w:rsid w:val="04BF32BD"/>
    <w:rsid w:val="04DC535A"/>
    <w:rsid w:val="04E97A88"/>
    <w:rsid w:val="051115A9"/>
    <w:rsid w:val="056333D1"/>
    <w:rsid w:val="059A69F9"/>
    <w:rsid w:val="05C833E4"/>
    <w:rsid w:val="05DD049C"/>
    <w:rsid w:val="061E2C52"/>
    <w:rsid w:val="064350CB"/>
    <w:rsid w:val="064C77B8"/>
    <w:rsid w:val="06601E9D"/>
    <w:rsid w:val="068F54BF"/>
    <w:rsid w:val="069D7704"/>
    <w:rsid w:val="06C34327"/>
    <w:rsid w:val="06E2071F"/>
    <w:rsid w:val="07071607"/>
    <w:rsid w:val="071550F1"/>
    <w:rsid w:val="071A7756"/>
    <w:rsid w:val="07265D71"/>
    <w:rsid w:val="07315E78"/>
    <w:rsid w:val="07A9656C"/>
    <w:rsid w:val="07B24F3A"/>
    <w:rsid w:val="07B506D9"/>
    <w:rsid w:val="0820633C"/>
    <w:rsid w:val="08944754"/>
    <w:rsid w:val="08A93585"/>
    <w:rsid w:val="08AC5ECF"/>
    <w:rsid w:val="095672F6"/>
    <w:rsid w:val="09753839"/>
    <w:rsid w:val="099A1402"/>
    <w:rsid w:val="099C67A7"/>
    <w:rsid w:val="09B76843"/>
    <w:rsid w:val="0A20187F"/>
    <w:rsid w:val="0A235094"/>
    <w:rsid w:val="0A2F4989"/>
    <w:rsid w:val="0A4749FC"/>
    <w:rsid w:val="0A566C8F"/>
    <w:rsid w:val="0A645BDF"/>
    <w:rsid w:val="0A777D72"/>
    <w:rsid w:val="0A854E27"/>
    <w:rsid w:val="0AC26744"/>
    <w:rsid w:val="0AC4174A"/>
    <w:rsid w:val="0AE13146"/>
    <w:rsid w:val="0AEC6920"/>
    <w:rsid w:val="0B1702D2"/>
    <w:rsid w:val="0B5E15D3"/>
    <w:rsid w:val="0B7422C4"/>
    <w:rsid w:val="0B8F7C95"/>
    <w:rsid w:val="0BC6797E"/>
    <w:rsid w:val="0BD61936"/>
    <w:rsid w:val="0BE24F30"/>
    <w:rsid w:val="0BE70BDB"/>
    <w:rsid w:val="0C0A10D7"/>
    <w:rsid w:val="0C5E2FEA"/>
    <w:rsid w:val="0C7F2E5B"/>
    <w:rsid w:val="0CB21E97"/>
    <w:rsid w:val="0CB24D19"/>
    <w:rsid w:val="0CB84E47"/>
    <w:rsid w:val="0CDA74CC"/>
    <w:rsid w:val="0CEB6549"/>
    <w:rsid w:val="0CF80E70"/>
    <w:rsid w:val="0D964B56"/>
    <w:rsid w:val="0E1A755A"/>
    <w:rsid w:val="0E1E1428"/>
    <w:rsid w:val="0E2A02E3"/>
    <w:rsid w:val="0E6B10E4"/>
    <w:rsid w:val="0ED05BB8"/>
    <w:rsid w:val="0F044952"/>
    <w:rsid w:val="0F330401"/>
    <w:rsid w:val="0F3569F4"/>
    <w:rsid w:val="0F3E4433"/>
    <w:rsid w:val="0FAF6F53"/>
    <w:rsid w:val="0FC4051C"/>
    <w:rsid w:val="0FC4657D"/>
    <w:rsid w:val="0FD17393"/>
    <w:rsid w:val="10192DE0"/>
    <w:rsid w:val="102C5739"/>
    <w:rsid w:val="103A54C1"/>
    <w:rsid w:val="103E2A8F"/>
    <w:rsid w:val="1041007E"/>
    <w:rsid w:val="10484294"/>
    <w:rsid w:val="105328B2"/>
    <w:rsid w:val="10581DFD"/>
    <w:rsid w:val="106F48FA"/>
    <w:rsid w:val="10902191"/>
    <w:rsid w:val="10C2061F"/>
    <w:rsid w:val="10DE6C44"/>
    <w:rsid w:val="10EE4FF3"/>
    <w:rsid w:val="11147E33"/>
    <w:rsid w:val="11232465"/>
    <w:rsid w:val="112D34B2"/>
    <w:rsid w:val="11440F91"/>
    <w:rsid w:val="11511B83"/>
    <w:rsid w:val="11914C5E"/>
    <w:rsid w:val="11A45030"/>
    <w:rsid w:val="11E71236"/>
    <w:rsid w:val="11EC0EDE"/>
    <w:rsid w:val="128D7D08"/>
    <w:rsid w:val="12985C5E"/>
    <w:rsid w:val="129E1037"/>
    <w:rsid w:val="12B66D6A"/>
    <w:rsid w:val="12D46B1D"/>
    <w:rsid w:val="12EA19DD"/>
    <w:rsid w:val="13A21396"/>
    <w:rsid w:val="13B24B99"/>
    <w:rsid w:val="141563CF"/>
    <w:rsid w:val="147B0C26"/>
    <w:rsid w:val="14B834D1"/>
    <w:rsid w:val="14BB752E"/>
    <w:rsid w:val="14CC0BD7"/>
    <w:rsid w:val="14D96E89"/>
    <w:rsid w:val="151E05A4"/>
    <w:rsid w:val="152C56CB"/>
    <w:rsid w:val="154A307F"/>
    <w:rsid w:val="158E295F"/>
    <w:rsid w:val="15CF6CA6"/>
    <w:rsid w:val="16043742"/>
    <w:rsid w:val="16105AD7"/>
    <w:rsid w:val="16140F0A"/>
    <w:rsid w:val="164D57FD"/>
    <w:rsid w:val="164D754B"/>
    <w:rsid w:val="167063E4"/>
    <w:rsid w:val="167F0C7B"/>
    <w:rsid w:val="16A90FBC"/>
    <w:rsid w:val="16AF751F"/>
    <w:rsid w:val="16B45A61"/>
    <w:rsid w:val="16BF68EE"/>
    <w:rsid w:val="16C61F43"/>
    <w:rsid w:val="17054E9F"/>
    <w:rsid w:val="170B4F4E"/>
    <w:rsid w:val="170F41F1"/>
    <w:rsid w:val="171A7AE6"/>
    <w:rsid w:val="171F3561"/>
    <w:rsid w:val="17717CC3"/>
    <w:rsid w:val="177538CE"/>
    <w:rsid w:val="17832202"/>
    <w:rsid w:val="17907130"/>
    <w:rsid w:val="179D5E93"/>
    <w:rsid w:val="17A245C7"/>
    <w:rsid w:val="17E22003"/>
    <w:rsid w:val="181548D4"/>
    <w:rsid w:val="18353FCA"/>
    <w:rsid w:val="186936C0"/>
    <w:rsid w:val="188B0387"/>
    <w:rsid w:val="188E45DD"/>
    <w:rsid w:val="18A10168"/>
    <w:rsid w:val="18A2564E"/>
    <w:rsid w:val="18B31BD5"/>
    <w:rsid w:val="18F570AA"/>
    <w:rsid w:val="18FF528E"/>
    <w:rsid w:val="190A40AC"/>
    <w:rsid w:val="190B6603"/>
    <w:rsid w:val="19366F44"/>
    <w:rsid w:val="196534FB"/>
    <w:rsid w:val="19912831"/>
    <w:rsid w:val="19D42C39"/>
    <w:rsid w:val="19D87200"/>
    <w:rsid w:val="1A467A8F"/>
    <w:rsid w:val="1A752D3E"/>
    <w:rsid w:val="1A77036A"/>
    <w:rsid w:val="1A965988"/>
    <w:rsid w:val="1A9E76AC"/>
    <w:rsid w:val="1ABD079B"/>
    <w:rsid w:val="1ABE18F3"/>
    <w:rsid w:val="1AC335F1"/>
    <w:rsid w:val="1AD43E4C"/>
    <w:rsid w:val="1AF73385"/>
    <w:rsid w:val="1B0F08E0"/>
    <w:rsid w:val="1B195CFF"/>
    <w:rsid w:val="1B2D302C"/>
    <w:rsid w:val="1B3C29DB"/>
    <w:rsid w:val="1B435885"/>
    <w:rsid w:val="1B497A5C"/>
    <w:rsid w:val="1B6A10C5"/>
    <w:rsid w:val="1B6B5ED2"/>
    <w:rsid w:val="1B700B3E"/>
    <w:rsid w:val="1B75010A"/>
    <w:rsid w:val="1B7A646B"/>
    <w:rsid w:val="1B98082B"/>
    <w:rsid w:val="1BC1758D"/>
    <w:rsid w:val="1BD94863"/>
    <w:rsid w:val="1BDD44DC"/>
    <w:rsid w:val="1C024EC1"/>
    <w:rsid w:val="1C174984"/>
    <w:rsid w:val="1C281753"/>
    <w:rsid w:val="1C330CED"/>
    <w:rsid w:val="1C494024"/>
    <w:rsid w:val="1C524085"/>
    <w:rsid w:val="1C7457D4"/>
    <w:rsid w:val="1CAF16D9"/>
    <w:rsid w:val="1CC654BE"/>
    <w:rsid w:val="1D870B19"/>
    <w:rsid w:val="1D8E7B01"/>
    <w:rsid w:val="1DC85311"/>
    <w:rsid w:val="1DE53E08"/>
    <w:rsid w:val="1E056848"/>
    <w:rsid w:val="1E12143B"/>
    <w:rsid w:val="1E6600E0"/>
    <w:rsid w:val="1E7945D1"/>
    <w:rsid w:val="1E825425"/>
    <w:rsid w:val="1EB052D2"/>
    <w:rsid w:val="1EB269D9"/>
    <w:rsid w:val="1EB648E7"/>
    <w:rsid w:val="1F17615F"/>
    <w:rsid w:val="1F1809B5"/>
    <w:rsid w:val="1F2D2886"/>
    <w:rsid w:val="1F4C7B92"/>
    <w:rsid w:val="1F6440D3"/>
    <w:rsid w:val="1F725011"/>
    <w:rsid w:val="1F900374"/>
    <w:rsid w:val="1FBE366E"/>
    <w:rsid w:val="20036CD6"/>
    <w:rsid w:val="201272EE"/>
    <w:rsid w:val="201820EC"/>
    <w:rsid w:val="203454E9"/>
    <w:rsid w:val="20727F20"/>
    <w:rsid w:val="20BC41E7"/>
    <w:rsid w:val="20C54833"/>
    <w:rsid w:val="20D90462"/>
    <w:rsid w:val="21150ED5"/>
    <w:rsid w:val="21211455"/>
    <w:rsid w:val="215416EA"/>
    <w:rsid w:val="21A555B9"/>
    <w:rsid w:val="21DC5FF7"/>
    <w:rsid w:val="21EB0B3E"/>
    <w:rsid w:val="21EC7D4B"/>
    <w:rsid w:val="21F4770D"/>
    <w:rsid w:val="220B1C36"/>
    <w:rsid w:val="22100ED4"/>
    <w:rsid w:val="22311B90"/>
    <w:rsid w:val="22367BC5"/>
    <w:rsid w:val="226372FE"/>
    <w:rsid w:val="228C364F"/>
    <w:rsid w:val="22CD14BE"/>
    <w:rsid w:val="22D53B6C"/>
    <w:rsid w:val="23191D55"/>
    <w:rsid w:val="23B83703"/>
    <w:rsid w:val="24155CCF"/>
    <w:rsid w:val="24397FBB"/>
    <w:rsid w:val="245C2D00"/>
    <w:rsid w:val="24A42532"/>
    <w:rsid w:val="24C148C5"/>
    <w:rsid w:val="25245FED"/>
    <w:rsid w:val="25441B0F"/>
    <w:rsid w:val="254D76A4"/>
    <w:rsid w:val="257F05DD"/>
    <w:rsid w:val="258B0594"/>
    <w:rsid w:val="25B42D57"/>
    <w:rsid w:val="25BF3851"/>
    <w:rsid w:val="260048B6"/>
    <w:rsid w:val="262403BE"/>
    <w:rsid w:val="26631714"/>
    <w:rsid w:val="26942E8D"/>
    <w:rsid w:val="26AB3703"/>
    <w:rsid w:val="26CE6F18"/>
    <w:rsid w:val="26D2503C"/>
    <w:rsid w:val="26F53527"/>
    <w:rsid w:val="27722100"/>
    <w:rsid w:val="27E7762B"/>
    <w:rsid w:val="27EC7896"/>
    <w:rsid w:val="28126224"/>
    <w:rsid w:val="282A019D"/>
    <w:rsid w:val="286B4320"/>
    <w:rsid w:val="286E03FD"/>
    <w:rsid w:val="28775F70"/>
    <w:rsid w:val="28802A76"/>
    <w:rsid w:val="28C35B16"/>
    <w:rsid w:val="28FE508A"/>
    <w:rsid w:val="29117CAC"/>
    <w:rsid w:val="294C370F"/>
    <w:rsid w:val="29512FA3"/>
    <w:rsid w:val="299F1A97"/>
    <w:rsid w:val="29E20999"/>
    <w:rsid w:val="29E27205"/>
    <w:rsid w:val="29E46BCE"/>
    <w:rsid w:val="2A204C93"/>
    <w:rsid w:val="2A2F6885"/>
    <w:rsid w:val="2A3164BB"/>
    <w:rsid w:val="2A486994"/>
    <w:rsid w:val="2A62690C"/>
    <w:rsid w:val="2A8D242E"/>
    <w:rsid w:val="2ACD195E"/>
    <w:rsid w:val="2AD26321"/>
    <w:rsid w:val="2AFF5A18"/>
    <w:rsid w:val="2B534150"/>
    <w:rsid w:val="2B623911"/>
    <w:rsid w:val="2BA2724C"/>
    <w:rsid w:val="2C003DB5"/>
    <w:rsid w:val="2C266217"/>
    <w:rsid w:val="2C536AED"/>
    <w:rsid w:val="2C556F3B"/>
    <w:rsid w:val="2C644809"/>
    <w:rsid w:val="2C945EAB"/>
    <w:rsid w:val="2CAA263E"/>
    <w:rsid w:val="2CB60970"/>
    <w:rsid w:val="2CC529B9"/>
    <w:rsid w:val="2D301D7F"/>
    <w:rsid w:val="2D412ADF"/>
    <w:rsid w:val="2D424A5A"/>
    <w:rsid w:val="2D4470C2"/>
    <w:rsid w:val="2D716DA1"/>
    <w:rsid w:val="2DB55E60"/>
    <w:rsid w:val="2DD45EA0"/>
    <w:rsid w:val="2DEC51E6"/>
    <w:rsid w:val="2E18381E"/>
    <w:rsid w:val="2E1A6373"/>
    <w:rsid w:val="2E1E39C7"/>
    <w:rsid w:val="2E281D89"/>
    <w:rsid w:val="2E504E8B"/>
    <w:rsid w:val="2E5B1CD3"/>
    <w:rsid w:val="2E6C0A3C"/>
    <w:rsid w:val="2EC86810"/>
    <w:rsid w:val="2ECC6CCB"/>
    <w:rsid w:val="2ED22075"/>
    <w:rsid w:val="2F2B24F9"/>
    <w:rsid w:val="2F3350F5"/>
    <w:rsid w:val="2F3B46E0"/>
    <w:rsid w:val="2F3C0593"/>
    <w:rsid w:val="2F86637A"/>
    <w:rsid w:val="2F8701EF"/>
    <w:rsid w:val="2F931DEF"/>
    <w:rsid w:val="2FC164FC"/>
    <w:rsid w:val="2FC24F6B"/>
    <w:rsid w:val="3011713B"/>
    <w:rsid w:val="30361558"/>
    <w:rsid w:val="303A4909"/>
    <w:rsid w:val="3076124A"/>
    <w:rsid w:val="30A5441B"/>
    <w:rsid w:val="314A733C"/>
    <w:rsid w:val="31522169"/>
    <w:rsid w:val="315D6CA9"/>
    <w:rsid w:val="317C0B8A"/>
    <w:rsid w:val="319A0371"/>
    <w:rsid w:val="31AF638E"/>
    <w:rsid w:val="31B521B5"/>
    <w:rsid w:val="31FB1B75"/>
    <w:rsid w:val="320A330A"/>
    <w:rsid w:val="320C6C33"/>
    <w:rsid w:val="323B33A9"/>
    <w:rsid w:val="327F3907"/>
    <w:rsid w:val="32B8733C"/>
    <w:rsid w:val="32E061B2"/>
    <w:rsid w:val="32FE7A22"/>
    <w:rsid w:val="333162B7"/>
    <w:rsid w:val="33343118"/>
    <w:rsid w:val="335030FA"/>
    <w:rsid w:val="3357486A"/>
    <w:rsid w:val="33C95C71"/>
    <w:rsid w:val="33F86DB7"/>
    <w:rsid w:val="342F7136"/>
    <w:rsid w:val="34874DD7"/>
    <w:rsid w:val="3494334E"/>
    <w:rsid w:val="34B14422"/>
    <w:rsid w:val="34E93D6A"/>
    <w:rsid w:val="35282EAE"/>
    <w:rsid w:val="35350634"/>
    <w:rsid w:val="356503FF"/>
    <w:rsid w:val="357D5321"/>
    <w:rsid w:val="35B90076"/>
    <w:rsid w:val="35D65717"/>
    <w:rsid w:val="35FD105C"/>
    <w:rsid w:val="3609194F"/>
    <w:rsid w:val="36415C8F"/>
    <w:rsid w:val="36494EF7"/>
    <w:rsid w:val="36664479"/>
    <w:rsid w:val="36B8167B"/>
    <w:rsid w:val="373B2DA7"/>
    <w:rsid w:val="38011C23"/>
    <w:rsid w:val="38167E46"/>
    <w:rsid w:val="381F0FC3"/>
    <w:rsid w:val="38424F8E"/>
    <w:rsid w:val="38571510"/>
    <w:rsid w:val="386363EB"/>
    <w:rsid w:val="38721E56"/>
    <w:rsid w:val="38726D01"/>
    <w:rsid w:val="38934559"/>
    <w:rsid w:val="38BA2912"/>
    <w:rsid w:val="38ED5284"/>
    <w:rsid w:val="38F63E2E"/>
    <w:rsid w:val="38FF410C"/>
    <w:rsid w:val="395D5BBA"/>
    <w:rsid w:val="39FF5A0E"/>
    <w:rsid w:val="3A1A0F83"/>
    <w:rsid w:val="3A3F2661"/>
    <w:rsid w:val="3A81314C"/>
    <w:rsid w:val="3ABE623D"/>
    <w:rsid w:val="3AE647D7"/>
    <w:rsid w:val="3B0A6CC5"/>
    <w:rsid w:val="3B120D7E"/>
    <w:rsid w:val="3B4F2BE9"/>
    <w:rsid w:val="3BA02259"/>
    <w:rsid w:val="3BBE34EB"/>
    <w:rsid w:val="3BD21702"/>
    <w:rsid w:val="3BDC7FA5"/>
    <w:rsid w:val="3BF3147A"/>
    <w:rsid w:val="3C071B2F"/>
    <w:rsid w:val="3C5F3756"/>
    <w:rsid w:val="3C9432BB"/>
    <w:rsid w:val="3CB9698E"/>
    <w:rsid w:val="3D47151A"/>
    <w:rsid w:val="3D516E93"/>
    <w:rsid w:val="3D5E30D3"/>
    <w:rsid w:val="3D7E2A75"/>
    <w:rsid w:val="3D9F4B4D"/>
    <w:rsid w:val="3DAD3765"/>
    <w:rsid w:val="3DB06EE1"/>
    <w:rsid w:val="3DBC1699"/>
    <w:rsid w:val="3DCA2DC3"/>
    <w:rsid w:val="3DDA2D69"/>
    <w:rsid w:val="3DF25930"/>
    <w:rsid w:val="3E152CDF"/>
    <w:rsid w:val="3E2D189B"/>
    <w:rsid w:val="3E9D6F3B"/>
    <w:rsid w:val="3F051A32"/>
    <w:rsid w:val="3F146ED8"/>
    <w:rsid w:val="3F1635AA"/>
    <w:rsid w:val="3F3A77CB"/>
    <w:rsid w:val="3FA074CE"/>
    <w:rsid w:val="3FB94AF8"/>
    <w:rsid w:val="3FC61C3F"/>
    <w:rsid w:val="40432B5C"/>
    <w:rsid w:val="404D47CA"/>
    <w:rsid w:val="409E78EC"/>
    <w:rsid w:val="40F03B5D"/>
    <w:rsid w:val="413014A8"/>
    <w:rsid w:val="413A5838"/>
    <w:rsid w:val="414B0601"/>
    <w:rsid w:val="4166626F"/>
    <w:rsid w:val="41CB2BA1"/>
    <w:rsid w:val="41EB00A3"/>
    <w:rsid w:val="41ED0AA4"/>
    <w:rsid w:val="41F75C86"/>
    <w:rsid w:val="420D39FE"/>
    <w:rsid w:val="421F5255"/>
    <w:rsid w:val="42201273"/>
    <w:rsid w:val="42433CB9"/>
    <w:rsid w:val="425278D3"/>
    <w:rsid w:val="42603523"/>
    <w:rsid w:val="426C7F92"/>
    <w:rsid w:val="428019EF"/>
    <w:rsid w:val="42822021"/>
    <w:rsid w:val="42A6026F"/>
    <w:rsid w:val="42C265B0"/>
    <w:rsid w:val="42DC697C"/>
    <w:rsid w:val="42E57AC3"/>
    <w:rsid w:val="437839C2"/>
    <w:rsid w:val="43912E56"/>
    <w:rsid w:val="43B26058"/>
    <w:rsid w:val="444D69C9"/>
    <w:rsid w:val="447F3A27"/>
    <w:rsid w:val="44F45CE3"/>
    <w:rsid w:val="45121418"/>
    <w:rsid w:val="45263FED"/>
    <w:rsid w:val="45577391"/>
    <w:rsid w:val="456A1A82"/>
    <w:rsid w:val="45A676B9"/>
    <w:rsid w:val="45D7243B"/>
    <w:rsid w:val="45DC4173"/>
    <w:rsid w:val="45FF3F2C"/>
    <w:rsid w:val="46272AB9"/>
    <w:rsid w:val="463765EB"/>
    <w:rsid w:val="46585537"/>
    <w:rsid w:val="46BA7966"/>
    <w:rsid w:val="47045F55"/>
    <w:rsid w:val="470F2AB1"/>
    <w:rsid w:val="473F7DB7"/>
    <w:rsid w:val="47791E4E"/>
    <w:rsid w:val="47A458AC"/>
    <w:rsid w:val="47D51DE5"/>
    <w:rsid w:val="47E219D6"/>
    <w:rsid w:val="47F55E19"/>
    <w:rsid w:val="48185AA0"/>
    <w:rsid w:val="4833131A"/>
    <w:rsid w:val="4843255E"/>
    <w:rsid w:val="48463772"/>
    <w:rsid w:val="48602387"/>
    <w:rsid w:val="487E795E"/>
    <w:rsid w:val="48CD5186"/>
    <w:rsid w:val="48E61102"/>
    <w:rsid w:val="48FA672A"/>
    <w:rsid w:val="4910181D"/>
    <w:rsid w:val="49946483"/>
    <w:rsid w:val="49C416C5"/>
    <w:rsid w:val="49C57FB7"/>
    <w:rsid w:val="49CA4D5E"/>
    <w:rsid w:val="4A174012"/>
    <w:rsid w:val="4A184BDC"/>
    <w:rsid w:val="4A6E3A60"/>
    <w:rsid w:val="4A73247E"/>
    <w:rsid w:val="4A7E4CA2"/>
    <w:rsid w:val="4A855198"/>
    <w:rsid w:val="4A933FFE"/>
    <w:rsid w:val="4ABF1305"/>
    <w:rsid w:val="4AC11CCF"/>
    <w:rsid w:val="4AE9704F"/>
    <w:rsid w:val="4AED1F79"/>
    <w:rsid w:val="4B1839C9"/>
    <w:rsid w:val="4B5D2B45"/>
    <w:rsid w:val="4B7A2979"/>
    <w:rsid w:val="4B84073E"/>
    <w:rsid w:val="4B892902"/>
    <w:rsid w:val="4B8D1F04"/>
    <w:rsid w:val="4BA9247E"/>
    <w:rsid w:val="4C206598"/>
    <w:rsid w:val="4C3C09DC"/>
    <w:rsid w:val="4C4352BC"/>
    <w:rsid w:val="4C554F3E"/>
    <w:rsid w:val="4C777AED"/>
    <w:rsid w:val="4C782202"/>
    <w:rsid w:val="4C797A2C"/>
    <w:rsid w:val="4C8E00DF"/>
    <w:rsid w:val="4CAB4C1F"/>
    <w:rsid w:val="4CEE592C"/>
    <w:rsid w:val="4DC4340F"/>
    <w:rsid w:val="4DCE35C4"/>
    <w:rsid w:val="4E7847F2"/>
    <w:rsid w:val="4E8159F5"/>
    <w:rsid w:val="4EA429D7"/>
    <w:rsid w:val="4ECB329E"/>
    <w:rsid w:val="4EE06E56"/>
    <w:rsid w:val="4EFB452B"/>
    <w:rsid w:val="4F472873"/>
    <w:rsid w:val="4F73487F"/>
    <w:rsid w:val="4F805E78"/>
    <w:rsid w:val="4F8951FC"/>
    <w:rsid w:val="4F8F6ED6"/>
    <w:rsid w:val="4FB30DC8"/>
    <w:rsid w:val="4FEC7425"/>
    <w:rsid w:val="4FF558B2"/>
    <w:rsid w:val="4FF675D8"/>
    <w:rsid w:val="500B58B0"/>
    <w:rsid w:val="500E41CC"/>
    <w:rsid w:val="500F30B3"/>
    <w:rsid w:val="502644BD"/>
    <w:rsid w:val="50425ACE"/>
    <w:rsid w:val="50487100"/>
    <w:rsid w:val="505F20FA"/>
    <w:rsid w:val="506967B7"/>
    <w:rsid w:val="506A243C"/>
    <w:rsid w:val="507B1F9F"/>
    <w:rsid w:val="508636D0"/>
    <w:rsid w:val="508A09B7"/>
    <w:rsid w:val="50993DF6"/>
    <w:rsid w:val="509D2739"/>
    <w:rsid w:val="50A66C2C"/>
    <w:rsid w:val="50B73B70"/>
    <w:rsid w:val="50C8181E"/>
    <w:rsid w:val="50DB0B01"/>
    <w:rsid w:val="50EE6B11"/>
    <w:rsid w:val="50F078A4"/>
    <w:rsid w:val="511025F8"/>
    <w:rsid w:val="51152C4B"/>
    <w:rsid w:val="51221B72"/>
    <w:rsid w:val="51364164"/>
    <w:rsid w:val="513E2207"/>
    <w:rsid w:val="514C0FF8"/>
    <w:rsid w:val="51551E20"/>
    <w:rsid w:val="517B1FE6"/>
    <w:rsid w:val="51D27CCE"/>
    <w:rsid w:val="51D97F23"/>
    <w:rsid w:val="51EE191E"/>
    <w:rsid w:val="51FD3AFA"/>
    <w:rsid w:val="520F7936"/>
    <w:rsid w:val="52344DA5"/>
    <w:rsid w:val="524B0847"/>
    <w:rsid w:val="5284176F"/>
    <w:rsid w:val="52AF221A"/>
    <w:rsid w:val="52D26609"/>
    <w:rsid w:val="52DD59C3"/>
    <w:rsid w:val="530B2320"/>
    <w:rsid w:val="533316E5"/>
    <w:rsid w:val="5349694D"/>
    <w:rsid w:val="539E78F4"/>
    <w:rsid w:val="53CE7962"/>
    <w:rsid w:val="541A7D23"/>
    <w:rsid w:val="54447205"/>
    <w:rsid w:val="545B2233"/>
    <w:rsid w:val="5473779B"/>
    <w:rsid w:val="548C36C1"/>
    <w:rsid w:val="54922459"/>
    <w:rsid w:val="54AF4935"/>
    <w:rsid w:val="54CD5B6D"/>
    <w:rsid w:val="55137E0D"/>
    <w:rsid w:val="5560103A"/>
    <w:rsid w:val="55A855A3"/>
    <w:rsid w:val="55C36A8F"/>
    <w:rsid w:val="55C74A93"/>
    <w:rsid w:val="563C7257"/>
    <w:rsid w:val="565459A2"/>
    <w:rsid w:val="56662563"/>
    <w:rsid w:val="568821E3"/>
    <w:rsid w:val="568B0634"/>
    <w:rsid w:val="56B216A0"/>
    <w:rsid w:val="56B94374"/>
    <w:rsid w:val="56D11DD9"/>
    <w:rsid w:val="56DF4535"/>
    <w:rsid w:val="56F00D33"/>
    <w:rsid w:val="57104A45"/>
    <w:rsid w:val="571D5B1F"/>
    <w:rsid w:val="572C3F2D"/>
    <w:rsid w:val="57303C4D"/>
    <w:rsid w:val="573814AD"/>
    <w:rsid w:val="57420547"/>
    <w:rsid w:val="5752405D"/>
    <w:rsid w:val="576F56FF"/>
    <w:rsid w:val="57827919"/>
    <w:rsid w:val="57D46247"/>
    <w:rsid w:val="581B3173"/>
    <w:rsid w:val="58A65CD8"/>
    <w:rsid w:val="58CE22FF"/>
    <w:rsid w:val="5925543C"/>
    <w:rsid w:val="59457115"/>
    <w:rsid w:val="5955281A"/>
    <w:rsid w:val="599A14C1"/>
    <w:rsid w:val="59A15745"/>
    <w:rsid w:val="59B401B6"/>
    <w:rsid w:val="59EB305D"/>
    <w:rsid w:val="59F74A0D"/>
    <w:rsid w:val="5A274B2F"/>
    <w:rsid w:val="5A275992"/>
    <w:rsid w:val="5A503F20"/>
    <w:rsid w:val="5A957DBF"/>
    <w:rsid w:val="5A976CC1"/>
    <w:rsid w:val="5AC0498F"/>
    <w:rsid w:val="5AD42507"/>
    <w:rsid w:val="5ADA4023"/>
    <w:rsid w:val="5B090548"/>
    <w:rsid w:val="5B604B0A"/>
    <w:rsid w:val="5B824D22"/>
    <w:rsid w:val="5B857CF1"/>
    <w:rsid w:val="5B8D454E"/>
    <w:rsid w:val="5B96641C"/>
    <w:rsid w:val="5B9E34D8"/>
    <w:rsid w:val="5BA70629"/>
    <w:rsid w:val="5BC21534"/>
    <w:rsid w:val="5BC70CAB"/>
    <w:rsid w:val="5BE92EA1"/>
    <w:rsid w:val="5BF25921"/>
    <w:rsid w:val="5C0C47AF"/>
    <w:rsid w:val="5C4E7C80"/>
    <w:rsid w:val="5C987CF0"/>
    <w:rsid w:val="5CA810E4"/>
    <w:rsid w:val="5CD244D0"/>
    <w:rsid w:val="5CE63078"/>
    <w:rsid w:val="5D0C0E65"/>
    <w:rsid w:val="5D245032"/>
    <w:rsid w:val="5D390371"/>
    <w:rsid w:val="5D9C4240"/>
    <w:rsid w:val="5DCB7F84"/>
    <w:rsid w:val="5DE91192"/>
    <w:rsid w:val="5DEC6DE2"/>
    <w:rsid w:val="5E7201F3"/>
    <w:rsid w:val="5E8B1981"/>
    <w:rsid w:val="5EA542C9"/>
    <w:rsid w:val="5F934E07"/>
    <w:rsid w:val="5FC60888"/>
    <w:rsid w:val="5FC7690E"/>
    <w:rsid w:val="5FCD095B"/>
    <w:rsid w:val="5FF0412A"/>
    <w:rsid w:val="600D09CA"/>
    <w:rsid w:val="600E3FF6"/>
    <w:rsid w:val="60301526"/>
    <w:rsid w:val="603B25DD"/>
    <w:rsid w:val="604A2B17"/>
    <w:rsid w:val="604B2AA9"/>
    <w:rsid w:val="61302F54"/>
    <w:rsid w:val="61397CB8"/>
    <w:rsid w:val="6143517A"/>
    <w:rsid w:val="614606BD"/>
    <w:rsid w:val="61687652"/>
    <w:rsid w:val="61754B0B"/>
    <w:rsid w:val="61856BBC"/>
    <w:rsid w:val="61EA54A1"/>
    <w:rsid w:val="61F12119"/>
    <w:rsid w:val="620D1B08"/>
    <w:rsid w:val="6211788E"/>
    <w:rsid w:val="62586490"/>
    <w:rsid w:val="62814C37"/>
    <w:rsid w:val="628438F9"/>
    <w:rsid w:val="628552F0"/>
    <w:rsid w:val="62A5140B"/>
    <w:rsid w:val="62A634FA"/>
    <w:rsid w:val="62AF6C06"/>
    <w:rsid w:val="62B020DB"/>
    <w:rsid w:val="62BA2431"/>
    <w:rsid w:val="62DF1757"/>
    <w:rsid w:val="62E60667"/>
    <w:rsid w:val="63050EFA"/>
    <w:rsid w:val="63051ED9"/>
    <w:rsid w:val="63364514"/>
    <w:rsid w:val="63406D56"/>
    <w:rsid w:val="638E7406"/>
    <w:rsid w:val="6399152F"/>
    <w:rsid w:val="63CC1882"/>
    <w:rsid w:val="63D274B0"/>
    <w:rsid w:val="641241B9"/>
    <w:rsid w:val="64443D8C"/>
    <w:rsid w:val="64486101"/>
    <w:rsid w:val="644C45EA"/>
    <w:rsid w:val="64750DB0"/>
    <w:rsid w:val="64AE5E12"/>
    <w:rsid w:val="64B3252D"/>
    <w:rsid w:val="64C50BB3"/>
    <w:rsid w:val="64FD66F3"/>
    <w:rsid w:val="652B4339"/>
    <w:rsid w:val="655F7530"/>
    <w:rsid w:val="657B465A"/>
    <w:rsid w:val="658739FC"/>
    <w:rsid w:val="659D4AD6"/>
    <w:rsid w:val="65A0301E"/>
    <w:rsid w:val="65AB112F"/>
    <w:rsid w:val="65C923C7"/>
    <w:rsid w:val="65DD06B8"/>
    <w:rsid w:val="66273B00"/>
    <w:rsid w:val="663E4E0E"/>
    <w:rsid w:val="66433B24"/>
    <w:rsid w:val="66596E28"/>
    <w:rsid w:val="666A3104"/>
    <w:rsid w:val="669C7E97"/>
    <w:rsid w:val="66D77960"/>
    <w:rsid w:val="66E0059C"/>
    <w:rsid w:val="670E72B2"/>
    <w:rsid w:val="671B42FF"/>
    <w:rsid w:val="673B779E"/>
    <w:rsid w:val="67544534"/>
    <w:rsid w:val="6766663C"/>
    <w:rsid w:val="676E2D8F"/>
    <w:rsid w:val="67E25D94"/>
    <w:rsid w:val="67E72F5D"/>
    <w:rsid w:val="67E80E12"/>
    <w:rsid w:val="67F505E1"/>
    <w:rsid w:val="6813326A"/>
    <w:rsid w:val="684A252F"/>
    <w:rsid w:val="68517A2D"/>
    <w:rsid w:val="68867BEB"/>
    <w:rsid w:val="688844EA"/>
    <w:rsid w:val="68B53950"/>
    <w:rsid w:val="68F152FD"/>
    <w:rsid w:val="68F341A2"/>
    <w:rsid w:val="69005BDE"/>
    <w:rsid w:val="69152A27"/>
    <w:rsid w:val="693F6EC5"/>
    <w:rsid w:val="69550CF9"/>
    <w:rsid w:val="695D3E08"/>
    <w:rsid w:val="696176EC"/>
    <w:rsid w:val="69853890"/>
    <w:rsid w:val="69900C27"/>
    <w:rsid w:val="69A571C0"/>
    <w:rsid w:val="6A017285"/>
    <w:rsid w:val="6A042207"/>
    <w:rsid w:val="6A115115"/>
    <w:rsid w:val="6A1F037D"/>
    <w:rsid w:val="6A281FC9"/>
    <w:rsid w:val="6A2A3341"/>
    <w:rsid w:val="6A2F1887"/>
    <w:rsid w:val="6A5870D6"/>
    <w:rsid w:val="6A8D3291"/>
    <w:rsid w:val="6A946F02"/>
    <w:rsid w:val="6AB71F5C"/>
    <w:rsid w:val="6AB92D63"/>
    <w:rsid w:val="6ABD2907"/>
    <w:rsid w:val="6AC16678"/>
    <w:rsid w:val="6ADF66F9"/>
    <w:rsid w:val="6AE17D21"/>
    <w:rsid w:val="6B25025D"/>
    <w:rsid w:val="6BAA6087"/>
    <w:rsid w:val="6BB90FB6"/>
    <w:rsid w:val="6BDE78B4"/>
    <w:rsid w:val="6BDF0F2A"/>
    <w:rsid w:val="6BE53633"/>
    <w:rsid w:val="6BF85E04"/>
    <w:rsid w:val="6BFE39CA"/>
    <w:rsid w:val="6C15533F"/>
    <w:rsid w:val="6C1A2903"/>
    <w:rsid w:val="6C43576E"/>
    <w:rsid w:val="6C876D63"/>
    <w:rsid w:val="6C935D6E"/>
    <w:rsid w:val="6C9501F2"/>
    <w:rsid w:val="6C9643D2"/>
    <w:rsid w:val="6C9E4CD2"/>
    <w:rsid w:val="6CA87C52"/>
    <w:rsid w:val="6CCB0BDE"/>
    <w:rsid w:val="6CF57BE4"/>
    <w:rsid w:val="6CF96951"/>
    <w:rsid w:val="6D185827"/>
    <w:rsid w:val="6D415372"/>
    <w:rsid w:val="6D50579F"/>
    <w:rsid w:val="6D856E31"/>
    <w:rsid w:val="6D9E7D7B"/>
    <w:rsid w:val="6DA13DDE"/>
    <w:rsid w:val="6DC26987"/>
    <w:rsid w:val="6E1B00C5"/>
    <w:rsid w:val="6E3449BE"/>
    <w:rsid w:val="6E367F6E"/>
    <w:rsid w:val="6E9939C4"/>
    <w:rsid w:val="6ECF630D"/>
    <w:rsid w:val="6EDD146A"/>
    <w:rsid w:val="6F0D155B"/>
    <w:rsid w:val="6F3754C4"/>
    <w:rsid w:val="6F4578D9"/>
    <w:rsid w:val="6F717921"/>
    <w:rsid w:val="6F8C6DFC"/>
    <w:rsid w:val="6FCB14E2"/>
    <w:rsid w:val="6FDA7857"/>
    <w:rsid w:val="7003621C"/>
    <w:rsid w:val="70117845"/>
    <w:rsid w:val="704E147F"/>
    <w:rsid w:val="707C1D12"/>
    <w:rsid w:val="70CF7956"/>
    <w:rsid w:val="70ED0106"/>
    <w:rsid w:val="71324127"/>
    <w:rsid w:val="714E2217"/>
    <w:rsid w:val="71792D7A"/>
    <w:rsid w:val="718266EF"/>
    <w:rsid w:val="71882E38"/>
    <w:rsid w:val="71C20E19"/>
    <w:rsid w:val="71E40C9B"/>
    <w:rsid w:val="71F548E7"/>
    <w:rsid w:val="72615B12"/>
    <w:rsid w:val="726461F2"/>
    <w:rsid w:val="727A7CAB"/>
    <w:rsid w:val="72895983"/>
    <w:rsid w:val="72A85107"/>
    <w:rsid w:val="72B0202F"/>
    <w:rsid w:val="72B2294E"/>
    <w:rsid w:val="72D26274"/>
    <w:rsid w:val="72F94CBB"/>
    <w:rsid w:val="72FB3CD0"/>
    <w:rsid w:val="73521F22"/>
    <w:rsid w:val="73522E74"/>
    <w:rsid w:val="735A5D56"/>
    <w:rsid w:val="737B4BF5"/>
    <w:rsid w:val="73816632"/>
    <w:rsid w:val="73B94F22"/>
    <w:rsid w:val="73C2767D"/>
    <w:rsid w:val="73FC6F14"/>
    <w:rsid w:val="74356DC2"/>
    <w:rsid w:val="74805436"/>
    <w:rsid w:val="74A631C7"/>
    <w:rsid w:val="74C21FCB"/>
    <w:rsid w:val="74CD32A7"/>
    <w:rsid w:val="74CF3AD7"/>
    <w:rsid w:val="751A2FBB"/>
    <w:rsid w:val="75250BD4"/>
    <w:rsid w:val="754261F8"/>
    <w:rsid w:val="75485000"/>
    <w:rsid w:val="759D4D87"/>
    <w:rsid w:val="75AB7D9A"/>
    <w:rsid w:val="75AE02A8"/>
    <w:rsid w:val="760741E6"/>
    <w:rsid w:val="765A6283"/>
    <w:rsid w:val="76C55795"/>
    <w:rsid w:val="76D60DA0"/>
    <w:rsid w:val="77194B85"/>
    <w:rsid w:val="77197F52"/>
    <w:rsid w:val="771D0ACE"/>
    <w:rsid w:val="772C6536"/>
    <w:rsid w:val="7742353A"/>
    <w:rsid w:val="7750513A"/>
    <w:rsid w:val="77957FC2"/>
    <w:rsid w:val="783F4F27"/>
    <w:rsid w:val="785F50BA"/>
    <w:rsid w:val="78852E0B"/>
    <w:rsid w:val="789130A7"/>
    <w:rsid w:val="78C06B44"/>
    <w:rsid w:val="78DF3422"/>
    <w:rsid w:val="78E44A22"/>
    <w:rsid w:val="790C3FD4"/>
    <w:rsid w:val="79191524"/>
    <w:rsid w:val="79350734"/>
    <w:rsid w:val="795243ED"/>
    <w:rsid w:val="79546C91"/>
    <w:rsid w:val="795D0438"/>
    <w:rsid w:val="79696A83"/>
    <w:rsid w:val="799B144C"/>
    <w:rsid w:val="799C141F"/>
    <w:rsid w:val="79B67474"/>
    <w:rsid w:val="79D01E98"/>
    <w:rsid w:val="79EA2029"/>
    <w:rsid w:val="7A1329B3"/>
    <w:rsid w:val="7A5C0E0B"/>
    <w:rsid w:val="7AC63248"/>
    <w:rsid w:val="7ACF5C0A"/>
    <w:rsid w:val="7B0A1D29"/>
    <w:rsid w:val="7B1F0C11"/>
    <w:rsid w:val="7B313F09"/>
    <w:rsid w:val="7BBA1027"/>
    <w:rsid w:val="7BE86913"/>
    <w:rsid w:val="7C035553"/>
    <w:rsid w:val="7C2566F1"/>
    <w:rsid w:val="7C3F14CC"/>
    <w:rsid w:val="7C7C51EA"/>
    <w:rsid w:val="7C8715B6"/>
    <w:rsid w:val="7CFB6488"/>
    <w:rsid w:val="7D0067F8"/>
    <w:rsid w:val="7D233A77"/>
    <w:rsid w:val="7D310E5D"/>
    <w:rsid w:val="7D9639EB"/>
    <w:rsid w:val="7DA22946"/>
    <w:rsid w:val="7DED55A8"/>
    <w:rsid w:val="7DFD5F47"/>
    <w:rsid w:val="7E036EA8"/>
    <w:rsid w:val="7E44163D"/>
    <w:rsid w:val="7E7F6B81"/>
    <w:rsid w:val="7E9430A7"/>
    <w:rsid w:val="7EAC404B"/>
    <w:rsid w:val="7EE317FC"/>
    <w:rsid w:val="7EE755E0"/>
    <w:rsid w:val="7EEA7C93"/>
    <w:rsid w:val="7F1B6044"/>
    <w:rsid w:val="7F643AF0"/>
    <w:rsid w:val="7FAB3EDD"/>
    <w:rsid w:val="7FCF4CC3"/>
    <w:rsid w:val="7FF513C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1"/>
      <w:szCs w:val="20"/>
      <w:lang w:val="en-US" w:eastAsia="zh-CN" w:bidi="ar-SA"/>
    </w:rPr>
  </w:style>
  <w:style w:type="paragraph" w:styleId="2">
    <w:name w:val="heading 1"/>
    <w:next w:val="3"/>
    <w:qFormat/>
    <w:uiPriority w:val="7"/>
    <w:pPr>
      <w:autoSpaceDE w:val="0"/>
      <w:autoSpaceDN w:val="0"/>
      <w:spacing w:before="100" w:beforeLines="100" w:after="100" w:afterLines="100" w:line="240" w:lineRule="auto"/>
      <w:ind w:left="0"/>
      <w:jc w:val="left"/>
      <w:outlineLvl w:val="0"/>
    </w:pPr>
    <w:rPr>
      <w:rFonts w:cs="Times New Roman" w:asciiTheme="majorAscii" w:hAnsiTheme="majorAscii" w:eastAsiaTheme="majorEastAsia"/>
      <w:b/>
      <w:sz w:val="44"/>
      <w:szCs w:val="48"/>
      <w:lang w:val="en-US" w:eastAsia="zh-CN" w:bidi="ar-SA"/>
    </w:rPr>
  </w:style>
  <w:style w:type="paragraph" w:styleId="4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32"/>
      <w:szCs w:val="21"/>
      <w:lang w:val="en-US" w:eastAsia="zh-CN" w:bidi="ar-SA"/>
    </w:rPr>
  </w:style>
  <w:style w:type="paragraph" w:styleId="5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6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7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8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9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Document Map"/>
    <w:basedOn w:val="1"/>
    <w:link w:val="5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qFormat/>
    <w:uiPriority w:val="0"/>
    <w:rPr>
      <w:rFonts w:ascii="Arial" w:hAnsi="Arial"/>
      <w:sz w:val="21"/>
      <w:szCs w:val="28"/>
    </w:rPr>
  </w:style>
  <w:style w:type="paragraph" w:styleId="15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7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8">
    <w:name w:val="Balloon Text"/>
    <w:basedOn w:val="1"/>
    <w:link w:val="55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30">
    <w:name w:val="Hyperlink"/>
    <w:basedOn w:val="27"/>
    <w:semiHidden/>
    <w:unhideWhenUsed/>
    <w:uiPriority w:val="99"/>
    <w:rPr>
      <w:color w:val="0000FF"/>
      <w:u w:val="single"/>
    </w:rPr>
  </w:style>
  <w:style w:type="table" w:styleId="32">
    <w:name w:val="Table Grid"/>
    <w:basedOn w:val="31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4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5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6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7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8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9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40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1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2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3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5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6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7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8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9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50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1">
    <w:name w:val="Table Paragraph"/>
    <w:basedOn w:val="1"/>
    <w:qFormat/>
    <w:uiPriority w:val="0"/>
  </w:style>
  <w:style w:type="character" w:customStyle="1" w:styleId="52">
    <w:name w:val="文档结构图 Char"/>
    <w:basedOn w:val="27"/>
    <w:link w:val="13"/>
    <w:semiHidden/>
    <w:qFormat/>
    <w:uiPriority w:val="99"/>
    <w:rPr>
      <w:rFonts w:ascii="宋体" w:hAnsi="Arial"/>
      <w:sz w:val="18"/>
      <w:szCs w:val="18"/>
    </w:rPr>
  </w:style>
  <w:style w:type="character" w:customStyle="1" w:styleId="53">
    <w:name w:val="页眉 Char"/>
    <w:basedOn w:val="27"/>
    <w:link w:val="20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页脚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5">
    <w:name w:val="批注框文本 Char"/>
    <w:basedOn w:val="27"/>
    <w:link w:val="18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1</TotalTime>
  <ScaleCrop>false</ScaleCrop>
  <LinksUpToDate>false</LinksUpToDate>
  <CharactersWithSpaces>17482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2019-03-14T10:17:11Z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